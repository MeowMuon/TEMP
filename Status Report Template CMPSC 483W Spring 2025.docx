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E2F5" w14:textId="30E730D1" w:rsidR="00785540" w:rsidRPr="00C3526E" w:rsidRDefault="00BE6D0D" w:rsidP="00785540">
      <w:pPr>
        <w:pStyle w:val="CompanyName"/>
      </w:pPr>
      <w:r w:rsidRPr="00DF747E">
        <w:t>Center for Immersive Learning and Digital Innovation Penn State University 2 - Designing an Integrated Data Management Solution for Efficient Tracking and Reporting in Nursing Education</w:t>
      </w:r>
    </w:p>
    <w:p w14:paraId="17C8817C" w14:textId="2D9A5AFC" w:rsidR="00785540" w:rsidRPr="00772E57" w:rsidRDefault="00772E57" w:rsidP="00785540">
      <w:pPr>
        <w:pStyle w:val="a5"/>
        <w:rPr>
          <w:sz w:val="72"/>
          <w:szCs w:val="72"/>
        </w:rPr>
      </w:pPr>
      <w:r w:rsidRPr="00772E57">
        <w:rPr>
          <w:sz w:val="72"/>
          <w:szCs w:val="72"/>
        </w:rPr>
        <w:t xml:space="preserve">Project </w:t>
      </w:r>
      <w:r>
        <w:rPr>
          <w:sz w:val="72"/>
          <w:szCs w:val="72"/>
        </w:rPr>
        <w:t>Status Report</w:t>
      </w:r>
    </w:p>
    <w:tbl>
      <w:tblPr>
        <w:tblStyle w:val="Memotable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15"/>
        <w:gridCol w:w="8145"/>
      </w:tblGrid>
      <w:tr w:rsidR="00785540" w14:paraId="660C61E4" w14:textId="77777777" w:rsidTr="4ED61417">
        <w:sdt>
          <w:sdtPr>
            <w:alias w:val="To:"/>
            <w:tag w:val="To:"/>
            <w:id w:val="1015413264"/>
            <w:placeholder>
              <w:docPart w:val="A737784DEEAF450D8ACF758702079BA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21C3988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45" w:type="dxa"/>
          </w:tcPr>
          <w:p w14:paraId="0FD7D4D3" w14:textId="0E26CBBC" w:rsidR="00785540" w:rsidRPr="00FB2B58" w:rsidRDefault="00BE6D0D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Vinciya Pandian</w:t>
            </w:r>
          </w:p>
        </w:tc>
      </w:tr>
      <w:tr w:rsidR="00785540" w14:paraId="4525DE83" w14:textId="77777777" w:rsidTr="4ED61417">
        <w:sdt>
          <w:sdtPr>
            <w:alias w:val="From:"/>
            <w:tag w:val="From:"/>
            <w:id w:val="21141888"/>
            <w:placeholder>
              <w:docPart w:val="CAEF35EEF59D4A2CAB1DA490D320660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414645D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45" w:type="dxa"/>
          </w:tcPr>
          <w:p w14:paraId="1D5AF2EB" w14:textId="65C2062B" w:rsidR="00EB38E6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Ryan Nair, Melanie Reyes, Denali Sharp, Andrew Song, Tianrui Yang, Wenliang Zheng </w:t>
            </w:r>
          </w:p>
        </w:tc>
      </w:tr>
      <w:tr w:rsidR="00785540" w14:paraId="02835600" w14:textId="77777777" w:rsidTr="4ED61417">
        <w:sdt>
          <w:sdtPr>
            <w:alias w:val="cc:"/>
            <w:tag w:val="cc:"/>
            <w:id w:val="1474175770"/>
            <w:placeholder>
              <w:docPart w:val="FEB150544A124CE59803FCA9E289A78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58D629D2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cc:</w:t>
                </w:r>
              </w:p>
            </w:tc>
          </w:sdtContent>
        </w:sdt>
        <w:tc>
          <w:tcPr>
            <w:tcW w:w="8145" w:type="dxa"/>
          </w:tcPr>
          <w:p w14:paraId="2B0F3C26" w14:textId="3F9A2146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Steven Shaffer</w:t>
            </w:r>
            <w:r w:rsidR="00C82C57">
              <w:t>, Penn State University</w:t>
            </w:r>
          </w:p>
        </w:tc>
      </w:tr>
      <w:tr w:rsidR="00785540" w14:paraId="2FA70C5B" w14:textId="77777777" w:rsidTr="4ED61417">
        <w:sdt>
          <w:sdtPr>
            <w:alias w:val="Date:"/>
            <w:tag w:val="Date:"/>
            <w:id w:val="-2052519928"/>
            <w:placeholder>
              <w:docPart w:val="6CEBA34CFDAB409287E78BAA617DD30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</w:tcPr>
              <w:p w14:paraId="0386E976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45" w:type="dxa"/>
          </w:tcPr>
          <w:p w14:paraId="69B714D5" w14:textId="1D7286C8" w:rsidR="00785540" w:rsidRPr="00FB2B58" w:rsidRDefault="00DF747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January 2025</w:t>
            </w:r>
          </w:p>
        </w:tc>
      </w:tr>
      <w:tr w:rsidR="00785540" w14:paraId="0D8D607B" w14:textId="77777777" w:rsidTr="4ED61417">
        <w:sdt>
          <w:sdtPr>
            <w:alias w:val="Re:"/>
            <w:tag w:val="Re:"/>
            <w:id w:val="-1435443775"/>
            <w:placeholder>
              <w:docPart w:val="ED8EB182BFD7454DA79DB3C5D7D0EFE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15" w:type="dxa"/>
                <w:tcMar>
                  <w:left w:w="0" w:type="dxa"/>
                  <w:bottom w:w="288" w:type="dxa"/>
                  <w:right w:w="0" w:type="dxa"/>
                </w:tcMar>
              </w:tcPr>
              <w:p w14:paraId="3691D993" w14:textId="77777777" w:rsidR="00785540" w:rsidRPr="006F57FD" w:rsidRDefault="00785540" w:rsidP="00296650">
                <w:pPr>
                  <w:pStyle w:val="1"/>
                  <w:contextualSpacing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45" w:type="dxa"/>
            <w:tcMar>
              <w:left w:w="0" w:type="dxa"/>
              <w:bottom w:w="288" w:type="dxa"/>
              <w:right w:w="0" w:type="dxa"/>
            </w:tcMar>
          </w:tcPr>
          <w:p w14:paraId="1454A011" w14:textId="2C900F37" w:rsidR="00785540" w:rsidRPr="00FB2B58" w:rsidRDefault="006433EE" w:rsidP="00296650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report, week #</w:t>
            </w:r>
            <w:r w:rsidR="00BE6D0D">
              <w:t>2</w:t>
            </w:r>
          </w:p>
        </w:tc>
      </w:tr>
    </w:tbl>
    <w:p w14:paraId="25E11777" w14:textId="2167FACD" w:rsidR="00F320B2" w:rsidRDefault="00F320B2" w:rsidP="006433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status</w:t>
      </w:r>
    </w:p>
    <w:p w14:paraId="2D0D5FE4" w14:textId="3FB58CC3" w:rsidR="00F320B2" w:rsidRDefault="00F320B2" w:rsidP="004E0FE3">
      <w:pPr>
        <w:spacing w:before="120"/>
      </w:pPr>
      <w:r w:rsidRPr="00F320B2">
        <w:t>See the details below; they are summarized here.</w:t>
      </w:r>
    </w:p>
    <w:p w14:paraId="32E5EFA7" w14:textId="77777777" w:rsidR="008045DB" w:rsidRDefault="008045DB" w:rsidP="004E0FE3">
      <w:pPr>
        <w:spacing w:before="120"/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4675"/>
        <w:gridCol w:w="1530"/>
      </w:tblGrid>
      <w:tr w:rsidR="008045DB" w14:paraId="5702AB43" w14:textId="77777777" w:rsidTr="008045DB">
        <w:tc>
          <w:tcPr>
            <w:tcW w:w="4675" w:type="dxa"/>
          </w:tcPr>
          <w:p w14:paraId="7DDE6B74" w14:textId="6D059EAA" w:rsidR="008045DB" w:rsidRDefault="008474DC" w:rsidP="006433EE">
            <w:r>
              <w:t>Number of t</w:t>
            </w:r>
            <w:r w:rsidR="008045DB" w:rsidRPr="008045DB">
              <w:t xml:space="preserve">asks </w:t>
            </w:r>
            <w:r w:rsidR="00483632">
              <w:t>completed</w:t>
            </w:r>
            <w:r w:rsidR="008045DB" w:rsidRPr="008045DB">
              <w:t xml:space="preserve"> this week: </w:t>
            </w:r>
          </w:p>
        </w:tc>
        <w:tc>
          <w:tcPr>
            <w:tcW w:w="1530" w:type="dxa"/>
          </w:tcPr>
          <w:p w14:paraId="58CD4CA8" w14:textId="1DA0745B" w:rsidR="008045DB" w:rsidRDefault="00027A16" w:rsidP="006433EE">
            <w:r>
              <w:t>1</w:t>
            </w:r>
          </w:p>
        </w:tc>
      </w:tr>
      <w:tr w:rsidR="008045DB" w14:paraId="3BA8B8AB" w14:textId="77777777" w:rsidTr="008045DB">
        <w:tc>
          <w:tcPr>
            <w:tcW w:w="4675" w:type="dxa"/>
          </w:tcPr>
          <w:p w14:paraId="1C710834" w14:textId="05AC3C82" w:rsidR="008045DB" w:rsidRDefault="008474DC" w:rsidP="006433EE">
            <w:r>
              <w:t>Number of t</w:t>
            </w:r>
            <w:r w:rsidR="008045DB">
              <w:t xml:space="preserve">asks </w:t>
            </w:r>
            <w:r w:rsidR="00483632">
              <w:t>scheduled but not completed</w:t>
            </w:r>
            <w:r w:rsidR="008045DB">
              <w:t xml:space="preserve"> this week:</w:t>
            </w:r>
          </w:p>
        </w:tc>
        <w:tc>
          <w:tcPr>
            <w:tcW w:w="1530" w:type="dxa"/>
          </w:tcPr>
          <w:p w14:paraId="375464B8" w14:textId="771E407F" w:rsidR="008045DB" w:rsidRDefault="00BE6D0D" w:rsidP="006433EE">
            <w:r>
              <w:t>0</w:t>
            </w:r>
          </w:p>
        </w:tc>
      </w:tr>
      <w:tr w:rsidR="008474DC" w14:paraId="45054C45" w14:textId="77777777" w:rsidTr="00296650">
        <w:tc>
          <w:tcPr>
            <w:tcW w:w="4675" w:type="dxa"/>
          </w:tcPr>
          <w:p w14:paraId="5C03B076" w14:textId="77777777" w:rsidR="008474DC" w:rsidRDefault="008474DC" w:rsidP="00296650">
            <w:r>
              <w:t>Hours spent this week:</w:t>
            </w:r>
          </w:p>
        </w:tc>
        <w:tc>
          <w:tcPr>
            <w:tcW w:w="1530" w:type="dxa"/>
          </w:tcPr>
          <w:p w14:paraId="14957710" w14:textId="215208BA" w:rsidR="008474DC" w:rsidRDefault="00027A16" w:rsidP="00296650">
            <w:r>
              <w:t>1</w:t>
            </w:r>
          </w:p>
        </w:tc>
      </w:tr>
      <w:tr w:rsidR="008045DB" w14:paraId="7A593152" w14:textId="77777777" w:rsidTr="008045DB">
        <w:tc>
          <w:tcPr>
            <w:tcW w:w="4675" w:type="dxa"/>
          </w:tcPr>
          <w:p w14:paraId="52C13915" w14:textId="5909C673" w:rsidR="008045DB" w:rsidRDefault="008045DB" w:rsidP="006433EE">
            <w:r>
              <w:t xml:space="preserve">Hours spent this </w:t>
            </w:r>
            <w:r w:rsidR="008474DC">
              <w:t>semester</w:t>
            </w:r>
            <w:r>
              <w:t>:</w:t>
            </w:r>
          </w:p>
        </w:tc>
        <w:tc>
          <w:tcPr>
            <w:tcW w:w="1530" w:type="dxa"/>
          </w:tcPr>
          <w:p w14:paraId="59B7C6F9" w14:textId="34243C89" w:rsidR="008045DB" w:rsidRDefault="00027A16" w:rsidP="006433EE">
            <w:r>
              <w:t>1</w:t>
            </w:r>
          </w:p>
        </w:tc>
      </w:tr>
    </w:tbl>
    <w:p w14:paraId="6831320D" w14:textId="77777777" w:rsidR="00DF747E" w:rsidRDefault="00DF747E" w:rsidP="006433EE">
      <w:pPr>
        <w:rPr>
          <w:b/>
          <w:bCs/>
          <w:sz w:val="24"/>
          <w:szCs w:val="24"/>
        </w:rPr>
      </w:pPr>
    </w:p>
    <w:p w14:paraId="142BD7C2" w14:textId="77777777" w:rsidR="00DF747E" w:rsidRDefault="00DF747E" w:rsidP="006433EE">
      <w:pPr>
        <w:rPr>
          <w:b/>
          <w:bCs/>
          <w:sz w:val="24"/>
          <w:szCs w:val="24"/>
        </w:rPr>
      </w:pPr>
    </w:p>
    <w:p w14:paraId="4B84D819" w14:textId="425A1030" w:rsidR="00933B8F" w:rsidRP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>Narrative</w:t>
      </w:r>
    </w:p>
    <w:p w14:paraId="00E74DD7" w14:textId="76E93D6A" w:rsidR="18C6D1D5" w:rsidRDefault="18C6D1D5" w:rsidP="4ED61417">
      <w:r w:rsidRPr="4ED61417">
        <w:t>It’s the first week, we meet each other and know each other’s major. Then we wrote an email to</w:t>
      </w:r>
      <w:r w:rsidR="031C1ECE" w:rsidRPr="4ED61417">
        <w:t xml:space="preserve"> our sponsor to</w:t>
      </w:r>
      <w:r w:rsidRPr="4ED61417">
        <w:t xml:space="preserve"> schedule the </w:t>
      </w:r>
      <w:r w:rsidR="01352D5F" w:rsidRPr="4ED61417">
        <w:t xml:space="preserve">meeting </w:t>
      </w:r>
      <w:r w:rsidR="4E7A8041" w:rsidRPr="4ED61417">
        <w:t>to discuss</w:t>
      </w:r>
      <w:r w:rsidR="01352D5F" w:rsidRPr="4ED61417">
        <w:t xml:space="preserve"> the details </w:t>
      </w:r>
      <w:r w:rsidR="254C9C5F" w:rsidRPr="4ED61417">
        <w:t xml:space="preserve">of the project. Due to the time conflicts, our meeting will be </w:t>
      </w:r>
      <w:r w:rsidR="2E6049A4" w:rsidRPr="4ED61417">
        <w:t>held</w:t>
      </w:r>
      <w:r w:rsidR="254C9C5F" w:rsidRPr="4ED61417">
        <w:t xml:space="preserve"> this week.</w:t>
      </w:r>
    </w:p>
    <w:p w14:paraId="49C2F820" w14:textId="0150946B" w:rsidR="00B97222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C82C57">
        <w:rPr>
          <w:b/>
          <w:bCs/>
          <w:i/>
          <w:iCs/>
          <w:sz w:val="24"/>
          <w:szCs w:val="24"/>
        </w:rPr>
        <w:t>completed</w:t>
      </w:r>
    </w:p>
    <w:p w14:paraId="272368BA" w14:textId="77777777" w:rsidR="00027A16" w:rsidRPr="00027A16" w:rsidRDefault="00027A16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6025"/>
        <w:gridCol w:w="2378"/>
      </w:tblGrid>
      <w:tr w:rsidR="00736290" w:rsidRPr="00B97222" w14:paraId="4DA2ACC8" w14:textId="77777777" w:rsidTr="00736290">
        <w:tc>
          <w:tcPr>
            <w:tcW w:w="6025" w:type="dxa"/>
          </w:tcPr>
          <w:p w14:paraId="6E63B5AA" w14:textId="130CD198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 completed</w:t>
            </w:r>
          </w:p>
        </w:tc>
        <w:tc>
          <w:tcPr>
            <w:tcW w:w="2378" w:type="dxa"/>
          </w:tcPr>
          <w:p w14:paraId="023D2742" w14:textId="5A89DB52" w:rsidR="00736290" w:rsidRPr="00B97222" w:rsidRDefault="00736290" w:rsidP="006433EE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736290" w14:paraId="5302C019" w14:textId="77777777" w:rsidTr="00736290">
        <w:tc>
          <w:tcPr>
            <w:tcW w:w="6025" w:type="dxa"/>
          </w:tcPr>
          <w:p w14:paraId="74CB4427" w14:textId="337DEF42" w:rsidR="00736290" w:rsidRDefault="00027A16" w:rsidP="006433EE">
            <w:r>
              <w:rPr>
                <w:u w:val="single"/>
              </w:rPr>
              <w:t>Reached out to team sponsor to schedule initial meeting. No issues encountered.</w:t>
            </w:r>
          </w:p>
        </w:tc>
        <w:tc>
          <w:tcPr>
            <w:tcW w:w="2378" w:type="dxa"/>
          </w:tcPr>
          <w:p w14:paraId="350281A8" w14:textId="7538FCC1" w:rsidR="00736290" w:rsidRDefault="00027A16" w:rsidP="006433EE">
            <w:r>
              <w:t>All: 1</w:t>
            </w:r>
          </w:p>
        </w:tc>
      </w:tr>
    </w:tbl>
    <w:p w14:paraId="059A21F4" w14:textId="77777777" w:rsidR="00027A16" w:rsidRDefault="00027A16" w:rsidP="006433EE">
      <w:pPr>
        <w:rPr>
          <w:b/>
          <w:bCs/>
          <w:sz w:val="24"/>
          <w:szCs w:val="24"/>
        </w:rPr>
      </w:pPr>
    </w:p>
    <w:p w14:paraId="2F7CD72E" w14:textId="401F8D03" w:rsidR="00C82C57" w:rsidRDefault="00C82C57" w:rsidP="006433EE">
      <w:pPr>
        <w:rPr>
          <w:b/>
          <w:bCs/>
          <w:sz w:val="24"/>
          <w:szCs w:val="24"/>
        </w:rPr>
      </w:pPr>
      <w:r w:rsidRPr="00C82C57">
        <w:rPr>
          <w:b/>
          <w:bCs/>
          <w:sz w:val="24"/>
          <w:szCs w:val="24"/>
        </w:rPr>
        <w:t xml:space="preserve">Tasks </w:t>
      </w:r>
      <w:r w:rsidRPr="00B97222">
        <w:rPr>
          <w:b/>
          <w:bCs/>
          <w:i/>
          <w:iCs/>
          <w:sz w:val="24"/>
          <w:szCs w:val="24"/>
        </w:rPr>
        <w:t>not</w:t>
      </w:r>
      <w:r w:rsidRPr="00C82C57">
        <w:rPr>
          <w:b/>
          <w:bCs/>
          <w:sz w:val="24"/>
          <w:szCs w:val="24"/>
        </w:rPr>
        <w:t xml:space="preserve"> completed</w:t>
      </w:r>
      <w:r w:rsidR="00B97222">
        <w:rPr>
          <w:b/>
          <w:bCs/>
          <w:sz w:val="24"/>
          <w:szCs w:val="24"/>
        </w:rPr>
        <w:t xml:space="preserve"> that were scheduled for completion</w:t>
      </w:r>
    </w:p>
    <w:p w14:paraId="715903CA" w14:textId="77777777" w:rsidR="00B97222" w:rsidRPr="00C82C57" w:rsidRDefault="00B97222" w:rsidP="006433EE">
      <w:pPr>
        <w:rPr>
          <w:b/>
          <w:bCs/>
          <w:sz w:val="24"/>
          <w:szCs w:val="24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11"/>
        <w:gridCol w:w="3134"/>
        <w:gridCol w:w="2908"/>
        <w:gridCol w:w="1497"/>
      </w:tblGrid>
      <w:tr w:rsidR="005069E6" w:rsidRPr="00B97222" w14:paraId="1185A052" w14:textId="77777777" w:rsidTr="005069E6">
        <w:tc>
          <w:tcPr>
            <w:tcW w:w="1811" w:type="dxa"/>
          </w:tcPr>
          <w:p w14:paraId="02495726" w14:textId="29CC18DC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Task</w:t>
            </w:r>
          </w:p>
        </w:tc>
        <w:tc>
          <w:tcPr>
            <w:tcW w:w="3134" w:type="dxa"/>
          </w:tcPr>
          <w:p w14:paraId="52A105D3" w14:textId="66C703B1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Explanation of why the task was not completed</w:t>
            </w:r>
          </w:p>
        </w:tc>
        <w:tc>
          <w:tcPr>
            <w:tcW w:w="2908" w:type="dxa"/>
          </w:tcPr>
          <w:p w14:paraId="1810738F" w14:textId="120CC263" w:rsidR="005069E6" w:rsidRPr="00B97222" w:rsidRDefault="005069E6" w:rsidP="00C82C57">
            <w:pPr>
              <w:rPr>
                <w:b/>
                <w:bCs/>
              </w:rPr>
            </w:pPr>
            <w:r>
              <w:rPr>
                <w:b/>
                <w:bCs/>
              </w:rPr>
              <w:t>What your team is doing to correct the problem.</w:t>
            </w:r>
          </w:p>
        </w:tc>
        <w:tc>
          <w:tcPr>
            <w:tcW w:w="1497" w:type="dxa"/>
          </w:tcPr>
          <w:p w14:paraId="06695244" w14:textId="5D155FFE" w:rsidR="005069E6" w:rsidRPr="00B97222" w:rsidRDefault="005069E6" w:rsidP="00C82C57">
            <w:pPr>
              <w:rPr>
                <w:b/>
                <w:bCs/>
              </w:rPr>
            </w:pPr>
            <w:r w:rsidRPr="00B97222">
              <w:rPr>
                <w:b/>
                <w:bCs/>
              </w:rPr>
              <w:t>Who did the work and actual hours spent</w:t>
            </w:r>
          </w:p>
        </w:tc>
      </w:tr>
      <w:tr w:rsidR="005069E6" w14:paraId="1A106111" w14:textId="77777777" w:rsidTr="005069E6">
        <w:tc>
          <w:tcPr>
            <w:tcW w:w="1811" w:type="dxa"/>
          </w:tcPr>
          <w:p w14:paraId="4E64244F" w14:textId="62E2B5B8" w:rsidR="005069E6" w:rsidRDefault="005069E6" w:rsidP="00C82C57"/>
        </w:tc>
        <w:tc>
          <w:tcPr>
            <w:tcW w:w="3134" w:type="dxa"/>
          </w:tcPr>
          <w:p w14:paraId="72D1BF37" w14:textId="09A6E66E" w:rsidR="005069E6" w:rsidRDefault="005069E6" w:rsidP="00472EE7">
            <w:pPr>
              <w:pStyle w:val="aff8"/>
            </w:pPr>
          </w:p>
        </w:tc>
        <w:tc>
          <w:tcPr>
            <w:tcW w:w="2908" w:type="dxa"/>
          </w:tcPr>
          <w:p w14:paraId="6093343D" w14:textId="5B1D2F28" w:rsidR="005069E6" w:rsidRDefault="005069E6" w:rsidP="00C82C57"/>
        </w:tc>
        <w:tc>
          <w:tcPr>
            <w:tcW w:w="1497" w:type="dxa"/>
          </w:tcPr>
          <w:p w14:paraId="73A19CFC" w14:textId="6D5B1AB9" w:rsidR="005069E6" w:rsidRDefault="005069E6" w:rsidP="00C82C57"/>
        </w:tc>
      </w:tr>
    </w:tbl>
    <w:p w14:paraId="5441B13B" w14:textId="77777777" w:rsidR="009C375E" w:rsidRDefault="009C375E" w:rsidP="00C82C57">
      <w:pPr>
        <w:rPr>
          <w:rFonts w:eastAsia="宋体"/>
          <w:b/>
          <w:bCs/>
          <w:sz w:val="24"/>
          <w:szCs w:val="24"/>
          <w:lang w:eastAsia="zh-CN"/>
        </w:rPr>
      </w:pPr>
    </w:p>
    <w:p w14:paraId="5F3357D4" w14:textId="50A13A2D" w:rsidR="008A03AC" w:rsidRDefault="008A03AC" w:rsidP="00C82C57">
      <w:pPr>
        <w:rPr>
          <w:b/>
          <w:bCs/>
          <w:sz w:val="24"/>
          <w:szCs w:val="24"/>
        </w:rPr>
      </w:pPr>
      <w:r w:rsidRPr="008A03AC">
        <w:rPr>
          <w:b/>
          <w:bCs/>
          <w:sz w:val="24"/>
          <w:szCs w:val="24"/>
        </w:rPr>
        <w:t>Total time spent</w:t>
      </w:r>
    </w:p>
    <w:p w14:paraId="58B8506D" w14:textId="77777777" w:rsidR="005E3DF3" w:rsidRPr="005E3DF3" w:rsidRDefault="005E3DF3" w:rsidP="00763155"/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3330"/>
      </w:tblGrid>
      <w:tr w:rsidR="00763155" w:rsidRPr="008A03AC" w14:paraId="53BDB262" w14:textId="77777777" w:rsidTr="00296650">
        <w:tc>
          <w:tcPr>
            <w:tcW w:w="1705" w:type="dxa"/>
          </w:tcPr>
          <w:p w14:paraId="2258D59F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Code</w:t>
            </w:r>
          </w:p>
        </w:tc>
        <w:tc>
          <w:tcPr>
            <w:tcW w:w="2700" w:type="dxa"/>
          </w:tcPr>
          <w:p w14:paraId="4507F427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this week</w:t>
            </w:r>
          </w:p>
        </w:tc>
        <w:tc>
          <w:tcPr>
            <w:tcW w:w="3330" w:type="dxa"/>
          </w:tcPr>
          <w:p w14:paraId="5D2E4945" w14:textId="77777777" w:rsidR="00763155" w:rsidRPr="008A03AC" w:rsidRDefault="00763155" w:rsidP="00296650">
            <w:pPr>
              <w:rPr>
                <w:b/>
                <w:bCs/>
              </w:rPr>
            </w:pPr>
            <w:r w:rsidRPr="008A03AC">
              <w:rPr>
                <w:b/>
                <w:bCs/>
              </w:rPr>
              <w:t>Time spent entire project</w:t>
            </w:r>
          </w:p>
        </w:tc>
      </w:tr>
      <w:tr w:rsidR="00763155" w14:paraId="0BDE9EC4" w14:textId="77777777" w:rsidTr="00296650">
        <w:tc>
          <w:tcPr>
            <w:tcW w:w="1705" w:type="dxa"/>
          </w:tcPr>
          <w:p w14:paraId="2F713D08" w14:textId="2901C0CC" w:rsidR="00763155" w:rsidRDefault="00027A16" w:rsidP="00296650">
            <w:r>
              <w:t>Denali</w:t>
            </w:r>
          </w:p>
        </w:tc>
        <w:tc>
          <w:tcPr>
            <w:tcW w:w="2700" w:type="dxa"/>
          </w:tcPr>
          <w:p w14:paraId="263F372C" w14:textId="66993864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62344F99" w14:textId="270521FA" w:rsidR="00763155" w:rsidRPr="005D0943" w:rsidRDefault="005D0943" w:rsidP="00296650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06757A94" w14:textId="77777777" w:rsidTr="00296650">
        <w:tc>
          <w:tcPr>
            <w:tcW w:w="1705" w:type="dxa"/>
          </w:tcPr>
          <w:p w14:paraId="767D742E" w14:textId="7E3858A9" w:rsidR="00763155" w:rsidRDefault="00027A16" w:rsidP="00296650">
            <w:r>
              <w:t>Andrew</w:t>
            </w:r>
          </w:p>
        </w:tc>
        <w:tc>
          <w:tcPr>
            <w:tcW w:w="2700" w:type="dxa"/>
          </w:tcPr>
          <w:p w14:paraId="45DF04A4" w14:textId="0D9E368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7C1F234" w14:textId="13F77028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7898C42E" w14:textId="77777777" w:rsidTr="00296650">
        <w:tc>
          <w:tcPr>
            <w:tcW w:w="1705" w:type="dxa"/>
          </w:tcPr>
          <w:p w14:paraId="63EC3064" w14:textId="78CE657E" w:rsidR="00763155" w:rsidRDefault="00027A16" w:rsidP="00296650">
            <w:r>
              <w:t>Melanie</w:t>
            </w:r>
          </w:p>
        </w:tc>
        <w:tc>
          <w:tcPr>
            <w:tcW w:w="2700" w:type="dxa"/>
          </w:tcPr>
          <w:p w14:paraId="7709681B" w14:textId="064A00F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3EEBD6B5" w14:textId="2296B443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3BFA8391" w14:textId="77777777" w:rsidTr="00296650">
        <w:tc>
          <w:tcPr>
            <w:tcW w:w="1705" w:type="dxa"/>
          </w:tcPr>
          <w:p w14:paraId="17AAFE2B" w14:textId="7771C281" w:rsidR="00763155" w:rsidRDefault="00027A16" w:rsidP="00296650">
            <w:r>
              <w:t>Ryan</w:t>
            </w:r>
          </w:p>
        </w:tc>
        <w:tc>
          <w:tcPr>
            <w:tcW w:w="2700" w:type="dxa"/>
          </w:tcPr>
          <w:p w14:paraId="15E56900" w14:textId="118D94A6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1CF9F361" w14:textId="0CDEBC22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FF6C95D" w14:textId="77777777" w:rsidTr="00296650">
        <w:tc>
          <w:tcPr>
            <w:tcW w:w="1705" w:type="dxa"/>
          </w:tcPr>
          <w:p w14:paraId="1496156A" w14:textId="6C367CCC" w:rsidR="00763155" w:rsidRDefault="00027A16" w:rsidP="00296650">
            <w:r>
              <w:t>Tianrui</w:t>
            </w:r>
          </w:p>
        </w:tc>
        <w:tc>
          <w:tcPr>
            <w:tcW w:w="2700" w:type="dxa"/>
          </w:tcPr>
          <w:p w14:paraId="5CC03EC6" w14:textId="47E4F03F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563525C5" w14:textId="62B285D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14:paraId="489F36EB" w14:textId="77777777" w:rsidTr="00296650">
        <w:tc>
          <w:tcPr>
            <w:tcW w:w="1705" w:type="dxa"/>
          </w:tcPr>
          <w:p w14:paraId="4997C39C" w14:textId="5CE78E67" w:rsidR="00763155" w:rsidRDefault="00027A16" w:rsidP="00296650">
            <w:r>
              <w:t>Wenliang</w:t>
            </w:r>
          </w:p>
        </w:tc>
        <w:tc>
          <w:tcPr>
            <w:tcW w:w="2700" w:type="dxa"/>
          </w:tcPr>
          <w:p w14:paraId="5E3814CE" w14:textId="4BF1236D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  <w:tc>
          <w:tcPr>
            <w:tcW w:w="3330" w:type="dxa"/>
          </w:tcPr>
          <w:p w14:paraId="28831A93" w14:textId="517A731C" w:rsidR="00763155" w:rsidRDefault="005D0943" w:rsidP="00296650">
            <w:r>
              <w:rPr>
                <w:rFonts w:eastAsia="宋体" w:hint="eastAsia"/>
                <w:lang w:eastAsia="zh-CN"/>
              </w:rPr>
              <w:t>1.0</w:t>
            </w:r>
          </w:p>
        </w:tc>
      </w:tr>
      <w:tr w:rsidR="00763155" w:rsidRPr="00AA3041" w14:paraId="122734FD" w14:textId="77777777" w:rsidTr="00296650">
        <w:tc>
          <w:tcPr>
            <w:tcW w:w="1705" w:type="dxa"/>
          </w:tcPr>
          <w:p w14:paraId="1F0AB415" w14:textId="77777777" w:rsidR="00763155" w:rsidRPr="00AA3041" w:rsidRDefault="00763155" w:rsidP="00296650">
            <w:pPr>
              <w:jc w:val="right"/>
              <w:rPr>
                <w:b/>
                <w:bCs/>
              </w:rPr>
            </w:pPr>
            <w:r w:rsidRPr="00AA3041">
              <w:rPr>
                <w:b/>
                <w:bCs/>
              </w:rPr>
              <w:t>Totals:</w:t>
            </w:r>
          </w:p>
        </w:tc>
        <w:tc>
          <w:tcPr>
            <w:tcW w:w="2700" w:type="dxa"/>
          </w:tcPr>
          <w:p w14:paraId="78AB53E1" w14:textId="13732DCC" w:rsidR="00763155" w:rsidRPr="005D0943" w:rsidRDefault="005D0943" w:rsidP="00296650">
            <w:pPr>
              <w:rPr>
                <w:rFonts w:eastAsia="宋体"/>
                <w:b/>
                <w:bCs/>
                <w:lang w:eastAsia="zh-CN"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  <w:tc>
          <w:tcPr>
            <w:tcW w:w="3330" w:type="dxa"/>
          </w:tcPr>
          <w:p w14:paraId="5FBDDF2A" w14:textId="521D337F" w:rsidR="00763155" w:rsidRPr="00AA3041" w:rsidRDefault="005D0943" w:rsidP="00296650">
            <w:pPr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  <w:lang w:eastAsia="zh-CN"/>
              </w:rPr>
              <w:t>6.0</w:t>
            </w:r>
          </w:p>
        </w:tc>
      </w:tr>
    </w:tbl>
    <w:p w14:paraId="374FE827" w14:textId="77777777" w:rsidR="005E3DF3" w:rsidRDefault="005E3DF3" w:rsidP="00D90059">
      <w:pPr>
        <w:rPr>
          <w:b/>
          <w:bCs/>
          <w:sz w:val="24"/>
          <w:szCs w:val="24"/>
        </w:rPr>
      </w:pPr>
    </w:p>
    <w:p w14:paraId="0D936EA7" w14:textId="63AEC697" w:rsidR="00D90059" w:rsidRPr="00027A16" w:rsidRDefault="00D90059" w:rsidP="00D90059">
      <w:pPr>
        <w:rPr>
          <w:b/>
          <w:bCs/>
          <w:sz w:val="24"/>
          <w:szCs w:val="24"/>
        </w:rPr>
      </w:pPr>
      <w:r w:rsidRPr="007F5E31">
        <w:rPr>
          <w:b/>
          <w:bCs/>
          <w:sz w:val="24"/>
          <w:szCs w:val="24"/>
        </w:rPr>
        <w:t>Tasks for next week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899"/>
        <w:gridCol w:w="4400"/>
        <w:gridCol w:w="2255"/>
      </w:tblGrid>
      <w:tr w:rsidR="005E3DF3" w:rsidRPr="007F5E31" w14:paraId="5E2185B8" w14:textId="77777777" w:rsidTr="4ED61417">
        <w:tc>
          <w:tcPr>
            <w:tcW w:w="1899" w:type="dxa"/>
          </w:tcPr>
          <w:p w14:paraId="6C08A62D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lastRenderedPageBreak/>
              <w:t>Task</w:t>
            </w:r>
          </w:p>
        </w:tc>
        <w:tc>
          <w:tcPr>
            <w:tcW w:w="4400" w:type="dxa"/>
          </w:tcPr>
          <w:p w14:paraId="6CB8278A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FD1C939" w14:textId="77777777" w:rsidR="005E3DF3" w:rsidRPr="007F5E31" w:rsidRDefault="005E3DF3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Who is assigned</w:t>
            </w:r>
            <w:r>
              <w:rPr>
                <w:b/>
                <w:bCs/>
              </w:rPr>
              <w:t xml:space="preserve"> + estimated total hours</w:t>
            </w:r>
          </w:p>
        </w:tc>
      </w:tr>
      <w:tr w:rsidR="005E3DF3" w14:paraId="777493E6" w14:textId="77777777" w:rsidTr="4ED61417">
        <w:tc>
          <w:tcPr>
            <w:tcW w:w="1899" w:type="dxa"/>
          </w:tcPr>
          <w:p w14:paraId="4713C0FB" w14:textId="0847088F" w:rsidR="005E3DF3" w:rsidRDefault="4032E462" w:rsidP="4ED61417">
            <w:pPr>
              <w:spacing w:line="259" w:lineRule="auto"/>
            </w:pPr>
            <w:r>
              <w:t>Meeting with sponsor</w:t>
            </w:r>
          </w:p>
        </w:tc>
        <w:tc>
          <w:tcPr>
            <w:tcW w:w="4400" w:type="dxa"/>
          </w:tcPr>
          <w:p w14:paraId="1C09E178" w14:textId="7BB989CE" w:rsidR="00736290" w:rsidRDefault="4032E462" w:rsidP="00296650">
            <w:r>
              <w:t>Talk about the details they want about our project</w:t>
            </w:r>
          </w:p>
        </w:tc>
        <w:tc>
          <w:tcPr>
            <w:tcW w:w="2255" w:type="dxa"/>
          </w:tcPr>
          <w:p w14:paraId="3E8F6825" w14:textId="673193CA" w:rsidR="005E3DF3" w:rsidRDefault="4032E462" w:rsidP="4ED61417">
            <w:pPr>
              <w:spacing w:before="280"/>
            </w:pPr>
            <w:r>
              <w:t>Ryan Nair, Melanie Reyes, Denali Sharp, Andrew Song, Tianrui Yang, Wenliang Zheng</w:t>
            </w:r>
          </w:p>
          <w:p w14:paraId="31C897CE" w14:textId="44DD37C9" w:rsidR="005E3DF3" w:rsidRDefault="4032E462" w:rsidP="00296650">
            <w:r>
              <w:t>1 hour</w:t>
            </w:r>
          </w:p>
        </w:tc>
      </w:tr>
    </w:tbl>
    <w:p w14:paraId="0D6EA11D" w14:textId="77777777" w:rsidR="009C375E" w:rsidRDefault="009C375E" w:rsidP="00D90059">
      <w:pPr>
        <w:rPr>
          <w:rFonts w:eastAsia="宋体"/>
          <w:b/>
          <w:bCs/>
          <w:sz w:val="24"/>
          <w:szCs w:val="24"/>
          <w:lang w:eastAsia="zh-CN"/>
        </w:rPr>
      </w:pPr>
    </w:p>
    <w:p w14:paraId="23163A72" w14:textId="68277D65" w:rsidR="00D90059" w:rsidRDefault="00D90059" w:rsidP="00D90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Upcoming tasks</w:t>
      </w:r>
    </w:p>
    <w:p w14:paraId="4DC311D6" w14:textId="77777777" w:rsidR="00027A16" w:rsidRPr="00027A16" w:rsidRDefault="00027A16" w:rsidP="00D90059">
      <w:pPr>
        <w:rPr>
          <w:b/>
          <w:bCs/>
          <w:sz w:val="24"/>
          <w:szCs w:val="24"/>
        </w:rPr>
      </w:pPr>
    </w:p>
    <w:tbl>
      <w:tblPr>
        <w:tblStyle w:val="aff9"/>
        <w:tblW w:w="9350" w:type="dxa"/>
        <w:tblLook w:val="04A0" w:firstRow="1" w:lastRow="0" w:firstColumn="1" w:lastColumn="0" w:noHBand="0" w:noVBand="1"/>
      </w:tblPr>
      <w:tblGrid>
        <w:gridCol w:w="1899"/>
        <w:gridCol w:w="1650"/>
        <w:gridCol w:w="3546"/>
        <w:gridCol w:w="2255"/>
      </w:tblGrid>
      <w:tr w:rsidR="00D90059" w:rsidRPr="007F5E31" w14:paraId="37AED744" w14:textId="77777777" w:rsidTr="4ED61417">
        <w:tc>
          <w:tcPr>
            <w:tcW w:w="1899" w:type="dxa"/>
          </w:tcPr>
          <w:p w14:paraId="26CCDBCA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Task</w:t>
            </w:r>
          </w:p>
        </w:tc>
        <w:tc>
          <w:tcPr>
            <w:tcW w:w="1650" w:type="dxa"/>
          </w:tcPr>
          <w:p w14:paraId="1C18ACF3" w14:textId="7A547865" w:rsidR="00D90059" w:rsidRPr="007F5E31" w:rsidRDefault="00F320B2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3546" w:type="dxa"/>
          </w:tcPr>
          <w:p w14:paraId="79AFB493" w14:textId="77777777" w:rsidR="00D90059" w:rsidRPr="007F5E31" w:rsidRDefault="00D90059" w:rsidP="00296650">
            <w:pPr>
              <w:rPr>
                <w:b/>
                <w:bCs/>
              </w:rPr>
            </w:pPr>
            <w:r w:rsidRPr="007F5E31">
              <w:rPr>
                <w:b/>
                <w:bCs/>
              </w:rPr>
              <w:t>Description</w:t>
            </w:r>
          </w:p>
        </w:tc>
        <w:tc>
          <w:tcPr>
            <w:tcW w:w="2255" w:type="dxa"/>
          </w:tcPr>
          <w:p w14:paraId="64AF647C" w14:textId="2DBAE021" w:rsidR="00D90059" w:rsidRPr="007F5E31" w:rsidRDefault="00D90059" w:rsidP="00296650">
            <w:pPr>
              <w:rPr>
                <w:b/>
                <w:bCs/>
              </w:rPr>
            </w:pPr>
            <w:r>
              <w:rPr>
                <w:b/>
                <w:bCs/>
              </w:rPr>
              <w:t>Estimated total hours</w:t>
            </w:r>
          </w:p>
        </w:tc>
      </w:tr>
      <w:tr w:rsidR="00D90059" w14:paraId="0437AA6E" w14:textId="77777777" w:rsidTr="4ED61417">
        <w:tc>
          <w:tcPr>
            <w:tcW w:w="1899" w:type="dxa"/>
          </w:tcPr>
          <w:p w14:paraId="49852CF6" w14:textId="3991EA94" w:rsidR="00D90059" w:rsidRDefault="4A30D1A9" w:rsidP="00296650">
            <w:r>
              <w:t>Start the project</w:t>
            </w:r>
          </w:p>
        </w:tc>
        <w:tc>
          <w:tcPr>
            <w:tcW w:w="1650" w:type="dxa"/>
          </w:tcPr>
          <w:p w14:paraId="151AAA5E" w14:textId="476397C5" w:rsidR="00F320B2" w:rsidRDefault="4A30D1A9" w:rsidP="00296650">
            <w:r>
              <w:t>All following</w:t>
            </w:r>
          </w:p>
        </w:tc>
        <w:tc>
          <w:tcPr>
            <w:tcW w:w="3546" w:type="dxa"/>
          </w:tcPr>
          <w:p w14:paraId="3B069930" w14:textId="7845A212" w:rsidR="00D90059" w:rsidRDefault="4A30D1A9" w:rsidP="00296650">
            <w:r>
              <w:t>Cannot determine the details yet</w:t>
            </w:r>
          </w:p>
        </w:tc>
        <w:tc>
          <w:tcPr>
            <w:tcW w:w="2255" w:type="dxa"/>
          </w:tcPr>
          <w:p w14:paraId="47362BB5" w14:textId="32799C33" w:rsidR="00D90059" w:rsidRDefault="00D90059" w:rsidP="00296650"/>
        </w:tc>
      </w:tr>
      <w:tr w:rsidR="00D90059" w14:paraId="5AA7C330" w14:textId="77777777" w:rsidTr="4ED61417">
        <w:tc>
          <w:tcPr>
            <w:tcW w:w="1899" w:type="dxa"/>
          </w:tcPr>
          <w:p w14:paraId="18F79FE7" w14:textId="5B9F5598" w:rsidR="00D90059" w:rsidRDefault="00D90059" w:rsidP="00296650">
            <w:r>
              <w:t xml:space="preserve">Total </w:t>
            </w:r>
            <w:r w:rsidR="005E3DF3">
              <w:t xml:space="preserve">estimated </w:t>
            </w:r>
            <w:r>
              <w:t>hours remaining on project</w:t>
            </w:r>
          </w:p>
        </w:tc>
        <w:tc>
          <w:tcPr>
            <w:tcW w:w="1650" w:type="dxa"/>
          </w:tcPr>
          <w:p w14:paraId="6EBE300A" w14:textId="0AA3A14E" w:rsidR="00D90059" w:rsidRDefault="00D90059" w:rsidP="00296650">
            <w:pPr>
              <w:pStyle w:val="aff8"/>
            </w:pPr>
          </w:p>
        </w:tc>
        <w:tc>
          <w:tcPr>
            <w:tcW w:w="3546" w:type="dxa"/>
          </w:tcPr>
          <w:p w14:paraId="41FAC2E8" w14:textId="77777777" w:rsidR="00D90059" w:rsidRDefault="00D90059" w:rsidP="00296650"/>
        </w:tc>
        <w:tc>
          <w:tcPr>
            <w:tcW w:w="2255" w:type="dxa"/>
          </w:tcPr>
          <w:p w14:paraId="36F47135" w14:textId="0EA62273" w:rsidR="00D90059" w:rsidRDefault="00D90059" w:rsidP="00296650">
            <w:r>
              <w:t>3</w:t>
            </w:r>
            <w:r w:rsidR="005E3DF3">
              <w:t>50</w:t>
            </w:r>
          </w:p>
        </w:tc>
      </w:tr>
    </w:tbl>
    <w:p w14:paraId="50C3E501" w14:textId="4D6730DB" w:rsidR="009C375E" w:rsidRDefault="009C375E" w:rsidP="4ED61417">
      <w:pPr>
        <w:rPr>
          <w:b/>
          <w:bCs/>
          <w:sz w:val="24"/>
          <w:szCs w:val="24"/>
        </w:rPr>
      </w:pPr>
    </w:p>
    <w:p w14:paraId="63479D37" w14:textId="0492E05D" w:rsidR="4ED61417" w:rsidRPr="009C375E" w:rsidRDefault="009C375E" w:rsidP="4ED61417">
      <w:pPr>
        <w:rPr>
          <w:rFonts w:eastAsia="宋体"/>
          <w:b/>
          <w:bCs/>
          <w:sz w:val="24"/>
          <w:szCs w:val="24"/>
          <w:lang w:eastAsia="zh-CN"/>
        </w:rPr>
      </w:pPr>
      <w:r>
        <w:rPr>
          <w:b/>
          <w:bCs/>
          <w:sz w:val="24"/>
          <w:szCs w:val="24"/>
        </w:rPr>
        <w:br w:type="page"/>
      </w:r>
    </w:p>
    <w:p w14:paraId="2F275B2E" w14:textId="0F27D89F" w:rsidR="005A3E08" w:rsidRPr="007B56A9" w:rsidRDefault="001A5CC8" w:rsidP="00C82C57">
      <w:pPr>
        <w:rPr>
          <w:rFonts w:eastAsia="宋体"/>
          <w:b/>
          <w:bCs/>
          <w:sz w:val="24"/>
          <w:szCs w:val="24"/>
          <w:lang w:eastAsia="zh-CN"/>
        </w:rPr>
      </w:pPr>
      <w:r w:rsidRPr="001A5CC8">
        <w:rPr>
          <w:b/>
          <w:bCs/>
          <w:sz w:val="24"/>
          <w:szCs w:val="24"/>
        </w:rPr>
        <w:lastRenderedPageBreak/>
        <w:t>Sign off</w:t>
      </w:r>
    </w:p>
    <w:tbl>
      <w:tblPr>
        <w:tblStyle w:val="af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836"/>
      </w:tblGrid>
      <w:tr w:rsidR="00DC703B" w14:paraId="16FF3E40" w14:textId="77777777" w:rsidTr="0095126D">
        <w:tc>
          <w:tcPr>
            <w:tcW w:w="4514" w:type="dxa"/>
          </w:tcPr>
          <w:p w14:paraId="5E955CC4" w14:textId="39B83EF4" w:rsidR="007B56A9" w:rsidRDefault="00DC703B" w:rsidP="00C82C57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rFonts w:eastAsia="宋体"/>
                <w:noProof/>
                <w:lang w:eastAsia="zh-CN"/>
              </w:rPr>
              <w:drawing>
                <wp:inline distT="0" distB="0" distL="0" distR="0" wp14:anchorId="6C53DFD8" wp14:editId="4861FAF2">
                  <wp:extent cx="2627194" cy="837671"/>
                  <wp:effectExtent l="0" t="0" r="0" b="0"/>
                  <wp:docPr id="559436763" name="图片 4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36763" name="图片 4" descr="形状&#10;&#10;中度可信度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39" r="37202"/>
                          <a:stretch/>
                        </pic:blipFill>
                        <pic:spPr bwMode="auto">
                          <a:xfrm>
                            <a:off x="0" y="0"/>
                            <a:ext cx="2722945" cy="868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A9D1F" w14:textId="517D1183" w:rsidR="001A5CC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5D21B65C" w14:textId="18D209B8" w:rsidR="005A3E08" w:rsidRDefault="00DF747E" w:rsidP="00DC703B">
            <w:pPr>
              <w:jc w:val="both"/>
            </w:pPr>
            <w:r>
              <w:t>Denali Sharp</w:t>
            </w:r>
            <w:r w:rsidR="00241B42">
              <w:t xml:space="preserve">         </w:t>
            </w:r>
            <w:r w:rsidR="009F0DC4">
              <w:rPr>
                <w:rFonts w:eastAsia="宋体" w:hint="eastAsia"/>
                <w:lang w:eastAsia="zh-CN"/>
              </w:rPr>
              <w:t xml:space="preserve">  </w:t>
            </w:r>
            <w:r w:rsidR="00241B42">
              <w:t xml:space="preserve">                             date</w:t>
            </w:r>
          </w:p>
          <w:p w14:paraId="12BF1F98" w14:textId="77777777" w:rsidR="005A3E08" w:rsidRDefault="005A3E08" w:rsidP="00C82C57"/>
          <w:p w14:paraId="4A7315FC" w14:textId="63D58E40" w:rsidR="005A3E08" w:rsidRDefault="005A3E08" w:rsidP="00C82C57"/>
        </w:tc>
        <w:tc>
          <w:tcPr>
            <w:tcW w:w="4836" w:type="dxa"/>
          </w:tcPr>
          <w:p w14:paraId="43770A80" w14:textId="611660D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28E6CE7" wp14:editId="2C2CE88B">
                  <wp:extent cx="2626995" cy="835983"/>
                  <wp:effectExtent l="0" t="0" r="1905" b="2540"/>
                  <wp:docPr id="2119708405" name="图片 3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708405" name="图片 3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706" cy="87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1DBFF" w14:textId="4A413ABC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90A8821" w14:textId="5C0EBF4E" w:rsidR="005A3E08" w:rsidRDefault="00DF747E" w:rsidP="00DC703B">
            <w:pPr>
              <w:jc w:val="both"/>
            </w:pPr>
            <w:r>
              <w:t xml:space="preserve">Andrew Song </w:t>
            </w:r>
            <w:r w:rsidR="00241B42">
              <w:t xml:space="preserve">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 xml:space="preserve">                  date</w:t>
            </w:r>
          </w:p>
          <w:p w14:paraId="7251BD25" w14:textId="77777777" w:rsidR="005A3E08" w:rsidRDefault="005A3E08" w:rsidP="005A3E08"/>
          <w:p w14:paraId="3C1F474E" w14:textId="41E549F6" w:rsidR="001A5CC8" w:rsidRDefault="001A5CC8" w:rsidP="00C82C57"/>
        </w:tc>
      </w:tr>
      <w:tr w:rsidR="00DC703B" w14:paraId="22942F6F" w14:textId="77777777" w:rsidTr="0095126D">
        <w:tc>
          <w:tcPr>
            <w:tcW w:w="4514" w:type="dxa"/>
          </w:tcPr>
          <w:p w14:paraId="62F40761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bookmarkStart w:id="0" w:name="_Hlk188293705"/>
          </w:p>
          <w:p w14:paraId="12D00A7E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7B7B007C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5B1277B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58DF2182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674461F4" w14:textId="77777777" w:rsidR="00DC703B" w:rsidRDefault="00DC703B" w:rsidP="005A3E08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</w:p>
          <w:p w14:paraId="44D229DB" w14:textId="06360F4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18E5C68F" w14:textId="23C27615" w:rsidR="005A3E08" w:rsidRDefault="00DF747E" w:rsidP="00DC703B">
            <w:pPr>
              <w:jc w:val="both"/>
            </w:pPr>
            <w:r>
              <w:t xml:space="preserve">Ryan Nair </w:t>
            </w:r>
            <w:r w:rsidR="00241B42">
              <w:t xml:space="preserve">                                            date</w:t>
            </w:r>
          </w:p>
          <w:p w14:paraId="5903D898" w14:textId="41C77B1E" w:rsidR="007B56A9" w:rsidRPr="007B56A9" w:rsidRDefault="007B56A9" w:rsidP="00C82C57">
            <w:pPr>
              <w:rPr>
                <w:rFonts w:eastAsia="宋体"/>
                <w:lang w:eastAsia="zh-CN"/>
              </w:rPr>
            </w:pPr>
          </w:p>
        </w:tc>
        <w:tc>
          <w:tcPr>
            <w:tcW w:w="4836" w:type="dxa"/>
            <w:vAlign w:val="center"/>
          </w:tcPr>
          <w:p w14:paraId="737F378D" w14:textId="6D133B0C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 w:rsidRPr="009C375E">
              <w:rPr>
                <w:noProof/>
              </w:rPr>
              <w:drawing>
                <wp:inline distT="0" distB="0" distL="0" distR="0" wp14:anchorId="15CD3FFC" wp14:editId="65433703">
                  <wp:extent cx="2797494" cy="941696"/>
                  <wp:effectExtent l="0" t="0" r="0" b="0"/>
                  <wp:docPr id="612659073" name="图片 1" descr="形状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59073" name="图片 1" descr="形状&#10;&#10;中度可信度描述已自动生成"/>
                          <pic:cNvPicPr/>
                        </pic:nvPicPr>
                        <pic:blipFill rotWithShape="1">
                          <a:blip r:embed="rId11"/>
                          <a:srcRect b="8963"/>
                          <a:stretch/>
                        </pic:blipFill>
                        <pic:spPr bwMode="auto">
                          <a:xfrm>
                            <a:off x="0" y="0"/>
                            <a:ext cx="2831048" cy="952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0030B" w14:textId="1A6D7070" w:rsidR="005A3E08" w:rsidRDefault="2770941C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709DDEAA" w14:textId="0098F3C4" w:rsidR="005A3E08" w:rsidRDefault="2770941C" w:rsidP="00DC703B">
            <w:r>
              <w:t>Tianrui Yang</w:t>
            </w:r>
            <w:r w:rsidR="5F63CA97">
              <w:t xml:space="preserve">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5F63CA97">
              <w:t xml:space="preserve">        date</w:t>
            </w:r>
          </w:p>
          <w:p w14:paraId="1AC17785" w14:textId="77777777" w:rsidR="005A3E08" w:rsidRDefault="005A3E08" w:rsidP="46AE003A">
            <w:pPr>
              <w:jc w:val="center"/>
            </w:pPr>
          </w:p>
          <w:p w14:paraId="039913AB" w14:textId="1B246E86" w:rsidR="001A5CC8" w:rsidRDefault="001A5CC8" w:rsidP="46AE003A">
            <w:pPr>
              <w:jc w:val="center"/>
            </w:pPr>
          </w:p>
        </w:tc>
      </w:tr>
      <w:bookmarkEnd w:id="0"/>
      <w:tr w:rsidR="00DC703B" w14:paraId="5D8A3A60" w14:textId="77777777" w:rsidTr="0095126D">
        <w:tc>
          <w:tcPr>
            <w:tcW w:w="4514" w:type="dxa"/>
          </w:tcPr>
          <w:p w14:paraId="00A042E9" w14:textId="46B0D50A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8E9B9BA" wp14:editId="456EBB30">
                  <wp:extent cx="2632631" cy="981426"/>
                  <wp:effectExtent l="0" t="0" r="0" b="9525"/>
                  <wp:docPr id="66320132" name="图片 1" descr="文本, 信件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20132" name="图片 1" descr="文本, 信件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71"/>
                          <a:stretch/>
                        </pic:blipFill>
                        <pic:spPr bwMode="auto">
                          <a:xfrm>
                            <a:off x="0" y="0"/>
                            <a:ext cx="2730074" cy="10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DA10C7" w14:textId="1FD31A2F" w:rsidR="007B56A9" w:rsidRDefault="007B56A9" w:rsidP="00DC703B">
            <w:pPr>
              <w:pBdr>
                <w:bottom w:val="single" w:sz="12" w:space="1" w:color="auto"/>
              </w:pBdr>
              <w:jc w:val="right"/>
            </w:pPr>
            <w:r w:rsidRPr="00DF747E">
              <w:t>1/20/25</w:t>
            </w:r>
          </w:p>
          <w:p w14:paraId="46EA09E9" w14:textId="7A00E1A4" w:rsidR="005A3E08" w:rsidRDefault="00DF747E" w:rsidP="00DC703B">
            <w:pPr>
              <w:jc w:val="both"/>
            </w:pPr>
            <w:r>
              <w:t>Melanie Reyes</w:t>
            </w:r>
            <w:r w:rsidR="00241B42">
              <w:t xml:space="preserve">                                      date</w:t>
            </w:r>
          </w:p>
          <w:p w14:paraId="29EC8486" w14:textId="77777777" w:rsidR="001A5CC8" w:rsidRDefault="001A5CC8" w:rsidP="00C82C57"/>
        </w:tc>
        <w:tc>
          <w:tcPr>
            <w:tcW w:w="4836" w:type="dxa"/>
          </w:tcPr>
          <w:p w14:paraId="461D470F" w14:textId="3852CAC9" w:rsidR="00DC703B" w:rsidRDefault="00DC703B" w:rsidP="00DC703B">
            <w:pPr>
              <w:pBdr>
                <w:bottom w:val="single" w:sz="12" w:space="1" w:color="auto"/>
              </w:pBdr>
              <w:rPr>
                <w:rFonts w:eastAsia="宋体"/>
                <w:lang w:eastAsia="zh-CN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A63A0" wp14:editId="6A0CCC76">
                      <wp:extent cx="2731135" cy="869950"/>
                      <wp:effectExtent l="57150" t="57150" r="69215" b="63500"/>
                      <wp:docPr id="176910686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1135" cy="869950"/>
                                <a:chOff x="0" y="0"/>
                                <a:chExt cx="6737306" cy="1776237"/>
                              </a:xfrm>
                            </wpg:grpSpPr>
                            <w14:contentPart bwMode="auto" r:id="rId13">
                              <w14:nvContentPartPr>
                                <w14:cNvPr id="1459500386" name="Ink 1459500386"/>
                                <w14:cNvContentPartPr/>
                              </w14:nvContentPartPr>
                              <w14:xfrm>
                                <a:off x="0" y="44446"/>
                                <a:ext cx="3917977" cy="1731791"/>
                              </w14:xfrm>
                            </w14:contentPart>
                            <w14:contentPart bwMode="auto" r:id="rId14">
                              <w14:nvContentPartPr>
                                <w14:cNvPr id="443631788" name="Ink 443631788"/>
                                <w14:cNvContentPartPr/>
                              </w14:nvContentPartPr>
                              <w14:xfrm>
                                <a:off x="4380893" y="0"/>
                                <a:ext cx="2356413" cy="1608152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42F570" id="Group 1" o:spid="_x0000_s1026" style="width:215.05pt;height:68.5pt;mso-position-horizontal-relative:char;mso-position-vertical-relative:line" coordsize="67373,17762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459500386" o:spid="_x0000_s1027" type="#_x0000_t75" style="position:absolute;left:-443;top:78;width:40057;height:18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">
                        <v:imagedata r:id="rId15" o:title=""/>
                      </v:shape>
                      <v:shape id="Ink 443631788" o:spid="_x0000_s1028" type="#_x0000_t75" style="position:absolute;left:43365;top:-366;width:24442;height:16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">
                        <v:imagedata r:id="rId16" o:title=""/>
                      </v:shape>
                      <w10:anchorlock/>
                    </v:group>
                  </w:pict>
                </mc:Fallback>
              </mc:AlternateContent>
            </w:r>
          </w:p>
          <w:p w14:paraId="11936907" w14:textId="276E1B62" w:rsidR="005A3E08" w:rsidRDefault="00DF747E" w:rsidP="00DC703B">
            <w:pPr>
              <w:pBdr>
                <w:bottom w:val="single" w:sz="12" w:space="1" w:color="auto"/>
              </w:pBdr>
              <w:jc w:val="right"/>
            </w:pPr>
            <w:r>
              <w:t>1/20/25</w:t>
            </w:r>
          </w:p>
          <w:p w14:paraId="3F9BAFDC" w14:textId="53BFA7A6" w:rsidR="005A3E08" w:rsidRDefault="00DF747E" w:rsidP="00DC703B">
            <w:pPr>
              <w:jc w:val="both"/>
            </w:pPr>
            <w:r>
              <w:t>Wenliang Zheng</w:t>
            </w:r>
            <w:r w:rsidR="00241B42">
              <w:t xml:space="preserve">                                       </w:t>
            </w:r>
            <w:r w:rsidR="00DC703B">
              <w:rPr>
                <w:rFonts w:eastAsia="宋体" w:hint="eastAsia"/>
                <w:lang w:eastAsia="zh-CN"/>
              </w:rPr>
              <w:t xml:space="preserve">    </w:t>
            </w:r>
            <w:r w:rsidR="00241B42">
              <w:t>date</w:t>
            </w:r>
          </w:p>
          <w:p w14:paraId="5F30E551" w14:textId="77777777" w:rsidR="005A3E08" w:rsidRDefault="005A3E08" w:rsidP="005A3E08"/>
          <w:p w14:paraId="71A4E24B" w14:textId="4FAA7969" w:rsidR="00D90059" w:rsidRDefault="00D90059" w:rsidP="00C82C57"/>
        </w:tc>
      </w:tr>
    </w:tbl>
    <w:p w14:paraId="189FEF9E" w14:textId="73E40D84" w:rsidR="009F0DC4" w:rsidRPr="0095126D" w:rsidRDefault="009F0DC4" w:rsidP="00D90059">
      <w:pPr>
        <w:rPr>
          <w:rFonts w:eastAsia="宋体" w:hint="eastAsia"/>
          <w:lang w:eastAsia="zh-CN"/>
        </w:rPr>
        <w:sectPr w:rsidR="009F0DC4" w:rsidRPr="0095126D" w:rsidSect="00296650">
          <w:footerReference w:type="even" r:id="rId17"/>
          <w:footerReference w:type="default" r:id="rId18"/>
          <w:pgSz w:w="12240" w:h="15840" w:code="1"/>
          <w:pgMar w:top="1800" w:right="1440" w:bottom="1440" w:left="1440" w:header="720" w:footer="720" w:gutter="0"/>
          <w:cols w:space="720"/>
          <w:titlePg/>
          <w:docGrid w:linePitch="299"/>
        </w:sectPr>
      </w:pPr>
    </w:p>
    <w:p w14:paraId="427F656D" w14:textId="77777777" w:rsidR="00C82C57" w:rsidRPr="0095126D" w:rsidRDefault="00C82C57" w:rsidP="00D90059">
      <w:pPr>
        <w:rPr>
          <w:rFonts w:eastAsia="宋体" w:hint="eastAsia"/>
          <w:lang w:eastAsia="zh-CN"/>
        </w:rPr>
      </w:pPr>
    </w:p>
    <w:sectPr w:rsidR="00C82C57" w:rsidRPr="0095126D" w:rsidSect="009F0DC4">
      <w:type w:val="continuous"/>
      <w:pgSz w:w="12240" w:h="15840" w:code="1"/>
      <w:pgMar w:top="1800" w:right="1440" w:bottom="1440" w:left="144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D4B67" w14:textId="77777777" w:rsidR="00157D58" w:rsidRDefault="00157D58" w:rsidP="00785540">
      <w:pPr>
        <w:spacing w:before="0"/>
      </w:pPr>
      <w:r>
        <w:separator/>
      </w:r>
    </w:p>
  </w:endnote>
  <w:endnote w:type="continuationSeparator" w:id="0">
    <w:p w14:paraId="4AC6FB56" w14:textId="77777777" w:rsidR="00157D58" w:rsidRDefault="00157D58" w:rsidP="00785540">
      <w:pPr>
        <w:spacing w:before="0"/>
      </w:pPr>
      <w:r>
        <w:continuationSeparator/>
      </w:r>
    </w:p>
  </w:endnote>
  <w:endnote w:type="continuationNotice" w:id="1">
    <w:p w14:paraId="2952042C" w14:textId="77777777" w:rsidR="00157D58" w:rsidRDefault="00157D58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EBA7" w14:textId="77777777" w:rsidR="00FD140E" w:rsidRDefault="00E05653">
    <w:pPr>
      <w:pStyle w:val="a3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8463E76" w14:textId="77777777" w:rsidR="00FD140E" w:rsidRDefault="00FD140E">
    <w:pPr>
      <w:pStyle w:val="a3"/>
    </w:pPr>
  </w:p>
  <w:p w14:paraId="09D6F1B6" w14:textId="77777777" w:rsidR="00FD140E" w:rsidRDefault="00FD14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3A64D" w14:textId="77777777" w:rsidR="00FD140E" w:rsidRDefault="00E05653">
    <w:pPr>
      <w:pStyle w:val="a3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FF553" w14:textId="77777777" w:rsidR="00157D58" w:rsidRDefault="00157D58" w:rsidP="00785540">
      <w:pPr>
        <w:spacing w:before="0"/>
      </w:pPr>
      <w:r>
        <w:separator/>
      </w:r>
    </w:p>
  </w:footnote>
  <w:footnote w:type="continuationSeparator" w:id="0">
    <w:p w14:paraId="08056E27" w14:textId="77777777" w:rsidR="00157D58" w:rsidRDefault="00157D58" w:rsidP="00785540">
      <w:pPr>
        <w:spacing w:before="0"/>
      </w:pPr>
      <w:r>
        <w:continuationSeparator/>
      </w:r>
    </w:p>
  </w:footnote>
  <w:footnote w:type="continuationNotice" w:id="1">
    <w:p w14:paraId="11149318" w14:textId="77777777" w:rsidR="00157D58" w:rsidRDefault="00157D58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BFF"/>
    <w:multiLevelType w:val="hybridMultilevel"/>
    <w:tmpl w:val="D7A4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9C4C37"/>
    <w:multiLevelType w:val="hybridMultilevel"/>
    <w:tmpl w:val="62E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9701596">
    <w:abstractNumId w:val="22"/>
  </w:num>
  <w:num w:numId="2" w16cid:durableId="100805722">
    <w:abstractNumId w:val="21"/>
  </w:num>
  <w:num w:numId="3" w16cid:durableId="1881281880">
    <w:abstractNumId w:val="19"/>
  </w:num>
  <w:num w:numId="4" w16cid:durableId="1087655180">
    <w:abstractNumId w:val="9"/>
  </w:num>
  <w:num w:numId="5" w16cid:durableId="238248175">
    <w:abstractNumId w:val="7"/>
  </w:num>
  <w:num w:numId="6" w16cid:durableId="1916553123">
    <w:abstractNumId w:val="6"/>
  </w:num>
  <w:num w:numId="7" w16cid:durableId="542206621">
    <w:abstractNumId w:val="5"/>
  </w:num>
  <w:num w:numId="8" w16cid:durableId="1083599908">
    <w:abstractNumId w:val="4"/>
  </w:num>
  <w:num w:numId="9" w16cid:durableId="589118059">
    <w:abstractNumId w:val="8"/>
  </w:num>
  <w:num w:numId="10" w16cid:durableId="456722661">
    <w:abstractNumId w:val="3"/>
  </w:num>
  <w:num w:numId="11" w16cid:durableId="1003554658">
    <w:abstractNumId w:val="2"/>
  </w:num>
  <w:num w:numId="12" w16cid:durableId="1222518742">
    <w:abstractNumId w:val="1"/>
  </w:num>
  <w:num w:numId="13" w16cid:durableId="509179666">
    <w:abstractNumId w:val="0"/>
  </w:num>
  <w:num w:numId="14" w16cid:durableId="1281912855">
    <w:abstractNumId w:val="16"/>
  </w:num>
  <w:num w:numId="15" w16cid:durableId="830484036">
    <w:abstractNumId w:val="15"/>
  </w:num>
  <w:num w:numId="16" w16cid:durableId="369109302">
    <w:abstractNumId w:val="24"/>
  </w:num>
  <w:num w:numId="17" w16cid:durableId="1609464527">
    <w:abstractNumId w:val="23"/>
  </w:num>
  <w:num w:numId="18" w16cid:durableId="1802991147">
    <w:abstractNumId w:val="18"/>
  </w:num>
  <w:num w:numId="19" w16cid:durableId="1454790932">
    <w:abstractNumId w:val="20"/>
  </w:num>
  <w:num w:numId="20" w16cid:durableId="306521382">
    <w:abstractNumId w:val="11"/>
  </w:num>
  <w:num w:numId="21" w16cid:durableId="465440695">
    <w:abstractNumId w:val="13"/>
  </w:num>
  <w:num w:numId="22" w16cid:durableId="1565801683">
    <w:abstractNumId w:val="12"/>
  </w:num>
  <w:num w:numId="23" w16cid:durableId="1892957989">
    <w:abstractNumId w:val="14"/>
  </w:num>
  <w:num w:numId="24" w16cid:durableId="220797464">
    <w:abstractNumId w:val="25"/>
  </w:num>
  <w:num w:numId="25" w16cid:durableId="1326128658">
    <w:abstractNumId w:val="17"/>
  </w:num>
  <w:num w:numId="26" w16cid:durableId="21352437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E"/>
    <w:rsid w:val="000115F7"/>
    <w:rsid w:val="00024D2E"/>
    <w:rsid w:val="00027A16"/>
    <w:rsid w:val="000361E4"/>
    <w:rsid w:val="00070DE2"/>
    <w:rsid w:val="000A1FCB"/>
    <w:rsid w:val="000A7E2D"/>
    <w:rsid w:val="000B0DEF"/>
    <w:rsid w:val="000D3FC3"/>
    <w:rsid w:val="000D52C6"/>
    <w:rsid w:val="00157D58"/>
    <w:rsid w:val="001A13FD"/>
    <w:rsid w:val="001A5CC8"/>
    <w:rsid w:val="001F0F04"/>
    <w:rsid w:val="00240300"/>
    <w:rsid w:val="00241B42"/>
    <w:rsid w:val="00252FF9"/>
    <w:rsid w:val="00293B83"/>
    <w:rsid w:val="00296650"/>
    <w:rsid w:val="002E5B3A"/>
    <w:rsid w:val="00311586"/>
    <w:rsid w:val="00340828"/>
    <w:rsid w:val="00472EE7"/>
    <w:rsid w:val="00483632"/>
    <w:rsid w:val="004E0FE3"/>
    <w:rsid w:val="004F3DF4"/>
    <w:rsid w:val="004F5388"/>
    <w:rsid w:val="005069E6"/>
    <w:rsid w:val="00541C88"/>
    <w:rsid w:val="00543966"/>
    <w:rsid w:val="0056787C"/>
    <w:rsid w:val="005A3E08"/>
    <w:rsid w:val="005B4F82"/>
    <w:rsid w:val="005D0943"/>
    <w:rsid w:val="005E3DF3"/>
    <w:rsid w:val="005F447E"/>
    <w:rsid w:val="005F659B"/>
    <w:rsid w:val="006433EE"/>
    <w:rsid w:val="00654B1E"/>
    <w:rsid w:val="00674E52"/>
    <w:rsid w:val="00697389"/>
    <w:rsid w:val="006A3CE7"/>
    <w:rsid w:val="006D335D"/>
    <w:rsid w:val="006F052F"/>
    <w:rsid w:val="00736290"/>
    <w:rsid w:val="00763155"/>
    <w:rsid w:val="00772E57"/>
    <w:rsid w:val="00785540"/>
    <w:rsid w:val="007A10CA"/>
    <w:rsid w:val="007B56A9"/>
    <w:rsid w:val="007F5E31"/>
    <w:rsid w:val="00802898"/>
    <w:rsid w:val="008045DB"/>
    <w:rsid w:val="00814259"/>
    <w:rsid w:val="008325C6"/>
    <w:rsid w:val="008474DC"/>
    <w:rsid w:val="008748A9"/>
    <w:rsid w:val="008A03AC"/>
    <w:rsid w:val="008C63A6"/>
    <w:rsid w:val="008D38A9"/>
    <w:rsid w:val="00922851"/>
    <w:rsid w:val="00933B8F"/>
    <w:rsid w:val="00941AEE"/>
    <w:rsid w:val="0095126D"/>
    <w:rsid w:val="00971B4B"/>
    <w:rsid w:val="009C375E"/>
    <w:rsid w:val="009F0DC4"/>
    <w:rsid w:val="00A01E76"/>
    <w:rsid w:val="00A22E4F"/>
    <w:rsid w:val="00A71BEA"/>
    <w:rsid w:val="00A97569"/>
    <w:rsid w:val="00AA3041"/>
    <w:rsid w:val="00AA4BFA"/>
    <w:rsid w:val="00AB194D"/>
    <w:rsid w:val="00AE3FA5"/>
    <w:rsid w:val="00AE7EE6"/>
    <w:rsid w:val="00B40D73"/>
    <w:rsid w:val="00B97222"/>
    <w:rsid w:val="00B97C47"/>
    <w:rsid w:val="00BE6D0D"/>
    <w:rsid w:val="00C55D1D"/>
    <w:rsid w:val="00C82C57"/>
    <w:rsid w:val="00C87085"/>
    <w:rsid w:val="00D214AA"/>
    <w:rsid w:val="00D24C42"/>
    <w:rsid w:val="00D77029"/>
    <w:rsid w:val="00D90059"/>
    <w:rsid w:val="00DA02F2"/>
    <w:rsid w:val="00DC703B"/>
    <w:rsid w:val="00DF747E"/>
    <w:rsid w:val="00E05653"/>
    <w:rsid w:val="00E251BA"/>
    <w:rsid w:val="00E7045F"/>
    <w:rsid w:val="00E706F6"/>
    <w:rsid w:val="00E7215E"/>
    <w:rsid w:val="00E87284"/>
    <w:rsid w:val="00EB38E6"/>
    <w:rsid w:val="00EB6C0B"/>
    <w:rsid w:val="00F320B2"/>
    <w:rsid w:val="00F4283D"/>
    <w:rsid w:val="00F56DB4"/>
    <w:rsid w:val="00FB0709"/>
    <w:rsid w:val="00FD140E"/>
    <w:rsid w:val="00FD68D3"/>
    <w:rsid w:val="00FE1044"/>
    <w:rsid w:val="01352D5F"/>
    <w:rsid w:val="031C1ECE"/>
    <w:rsid w:val="1777D192"/>
    <w:rsid w:val="18C6D1D5"/>
    <w:rsid w:val="1E4A0A36"/>
    <w:rsid w:val="246C19D7"/>
    <w:rsid w:val="254C9C5F"/>
    <w:rsid w:val="2770941C"/>
    <w:rsid w:val="2A1C9364"/>
    <w:rsid w:val="2E6049A4"/>
    <w:rsid w:val="4032E462"/>
    <w:rsid w:val="46AE003A"/>
    <w:rsid w:val="4A30D1A9"/>
    <w:rsid w:val="4BC68B3C"/>
    <w:rsid w:val="4C5FBEC0"/>
    <w:rsid w:val="4E7A8041"/>
    <w:rsid w:val="4ED61417"/>
    <w:rsid w:val="5267A094"/>
    <w:rsid w:val="5F63CA97"/>
    <w:rsid w:val="5F97C279"/>
    <w:rsid w:val="61CC0D20"/>
    <w:rsid w:val="6797A698"/>
    <w:rsid w:val="69E3DA9D"/>
    <w:rsid w:val="74FDE713"/>
    <w:rsid w:val="7B419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10C26"/>
  <w15:chartTrackingRefBased/>
  <w15:docId w15:val="{1E937044-4602-4D64-83BF-70BDA64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47E"/>
    <w:rPr>
      <w:rFonts w:eastAsiaTheme="minorEastAsia" w:cs="Times New Roman"/>
    </w:rPr>
  </w:style>
  <w:style w:type="paragraph" w:styleId="1">
    <w:name w:val="heading 1"/>
    <w:basedOn w:val="a"/>
    <w:link w:val="10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a1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a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a3">
    <w:name w:val="footer"/>
    <w:basedOn w:val="a"/>
    <w:link w:val="a4"/>
    <w:uiPriority w:val="99"/>
    <w:unhideWhenUsed/>
    <w:qFormat/>
    <w:rsid w:val="00E05653"/>
    <w:pPr>
      <w:jc w:val="center"/>
    </w:pPr>
  </w:style>
  <w:style w:type="character" w:customStyle="1" w:styleId="a4">
    <w:name w:val="页脚 字符"/>
    <w:basedOn w:val="a0"/>
    <w:link w:val="a3"/>
    <w:uiPriority w:val="99"/>
    <w:rsid w:val="00E05653"/>
    <w:rPr>
      <w:rFonts w:eastAsiaTheme="minorEastAsia" w:cs="Times New Roman"/>
    </w:rPr>
  </w:style>
  <w:style w:type="paragraph" w:styleId="a5">
    <w:name w:val="Title"/>
    <w:basedOn w:val="a"/>
    <w:link w:val="a6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a6">
    <w:name w:val="标题 字符"/>
    <w:basedOn w:val="a0"/>
    <w:link w:val="a5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a7">
    <w:name w:val="header"/>
    <w:basedOn w:val="a"/>
    <w:link w:val="a8"/>
    <w:uiPriority w:val="99"/>
    <w:unhideWhenUsed/>
    <w:rsid w:val="00E05653"/>
  </w:style>
  <w:style w:type="character" w:customStyle="1" w:styleId="a8">
    <w:name w:val="页眉 字符"/>
    <w:basedOn w:val="a0"/>
    <w:link w:val="a7"/>
    <w:uiPriority w:val="99"/>
    <w:rsid w:val="00E05653"/>
    <w:rPr>
      <w:rFonts w:eastAsiaTheme="minorEastAsia" w:cs="Times New Roman"/>
    </w:rPr>
  </w:style>
  <w:style w:type="paragraph" w:styleId="a9">
    <w:name w:val="Subtitle"/>
    <w:basedOn w:val="a"/>
    <w:next w:val="a"/>
    <w:link w:val="aa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aa">
    <w:name w:val="副标题 字符"/>
    <w:basedOn w:val="a0"/>
    <w:link w:val="a9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ab">
    <w:name w:val="Intense Emphasis"/>
    <w:basedOn w:val="a0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ad">
    <w:name w:val="明显引用 字符"/>
    <w:basedOn w:val="a0"/>
    <w:link w:val="ac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ae">
    <w:name w:val="Intense Reference"/>
    <w:basedOn w:val="a0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af">
    <w:name w:val="Block Text"/>
    <w:basedOn w:val="a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af0">
    <w:name w:val="FollowedHyperlink"/>
    <w:basedOn w:val="a0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af1">
    <w:name w:val="Hyperlink"/>
    <w:basedOn w:val="a0"/>
    <w:uiPriority w:val="99"/>
    <w:unhideWhenUsed/>
    <w:rsid w:val="00E87284"/>
    <w:rPr>
      <w:color w:val="1F497D" w:themeColor="text2"/>
      <w:u w:val="single"/>
    </w:rPr>
  </w:style>
  <w:style w:type="character" w:styleId="af2">
    <w:name w:val="Mention"/>
    <w:basedOn w:val="a0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af3">
    <w:name w:val="Placeholder Text"/>
    <w:basedOn w:val="a0"/>
    <w:uiPriority w:val="99"/>
    <w:semiHidden/>
    <w:rsid w:val="00E87284"/>
    <w:rPr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97389"/>
    <w:rPr>
      <w:rFonts w:eastAsiaTheme="minorEastAsia" w:cs="Times New Roman"/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97389"/>
    <w:rPr>
      <w:rFonts w:eastAsiaTheme="minorEastAsia" w:cs="Times New Roman"/>
      <w:szCs w:val="16"/>
    </w:rPr>
  </w:style>
  <w:style w:type="character" w:styleId="af7">
    <w:name w:val="annotation reference"/>
    <w:basedOn w:val="a0"/>
    <w:uiPriority w:val="99"/>
    <w:semiHidden/>
    <w:unhideWhenUsed/>
    <w:rsid w:val="00697389"/>
    <w:rPr>
      <w:sz w:val="22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697389"/>
    <w:rPr>
      <w:szCs w:val="20"/>
    </w:rPr>
  </w:style>
  <w:style w:type="character" w:customStyle="1" w:styleId="af9">
    <w:name w:val="批注文字 字符"/>
    <w:basedOn w:val="a0"/>
    <w:link w:val="af8"/>
    <w:uiPriority w:val="99"/>
    <w:semiHidden/>
    <w:rsid w:val="00697389"/>
    <w:rPr>
      <w:rFonts w:eastAsiaTheme="minorEastAsia" w:cs="Times New Roman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9738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afc">
    <w:name w:val="Document Map"/>
    <w:basedOn w:val="a"/>
    <w:link w:val="afd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afe">
    <w:name w:val="endnote text"/>
    <w:basedOn w:val="a"/>
    <w:link w:val="aff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">
    <w:name w:val="尾注文本 字符"/>
    <w:basedOn w:val="a0"/>
    <w:link w:val="afe"/>
    <w:uiPriority w:val="99"/>
    <w:semiHidden/>
    <w:rsid w:val="00697389"/>
    <w:rPr>
      <w:rFonts w:eastAsiaTheme="minorEastAsia" w:cs="Times New Roman"/>
      <w:szCs w:val="20"/>
    </w:rPr>
  </w:style>
  <w:style w:type="paragraph" w:styleId="aff0">
    <w:name w:val="envelope return"/>
    <w:basedOn w:val="a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"/>
    <w:link w:val="aff2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aff2">
    <w:name w:val="脚注文本 字符"/>
    <w:basedOn w:val="a0"/>
    <w:link w:val="aff1"/>
    <w:uiPriority w:val="99"/>
    <w:semiHidden/>
    <w:rsid w:val="00697389"/>
    <w:rPr>
      <w:rFonts w:eastAsiaTheme="minorEastAsia" w:cs="Times New Roman"/>
      <w:szCs w:val="20"/>
    </w:rPr>
  </w:style>
  <w:style w:type="character" w:styleId="HTML">
    <w:name w:val="HTML Code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3">
    <w:name w:val="HTML Typewriter"/>
    <w:basedOn w:val="a0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aff4">
    <w:name w:val="宏文本 字符"/>
    <w:basedOn w:val="a0"/>
    <w:link w:val="aff3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aff5">
    <w:name w:val="Plain Text"/>
    <w:basedOn w:val="a"/>
    <w:link w:val="aff6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aff6">
    <w:name w:val="纯文本 字符"/>
    <w:basedOn w:val="a0"/>
    <w:link w:val="aff5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0">
    <w:name w:val="标题 5 字符"/>
    <w:basedOn w:val="a0"/>
    <w:link w:val="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40">
    <w:name w:val="标题 4 字符"/>
    <w:basedOn w:val="a0"/>
    <w:link w:val="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标题 3 字符"/>
    <w:basedOn w:val="a0"/>
    <w:link w:val="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f7">
    <w:name w:val="List Paragraph"/>
    <w:basedOn w:val="a"/>
    <w:uiPriority w:val="34"/>
    <w:unhideWhenUsed/>
    <w:qFormat/>
    <w:rsid w:val="00C82C57"/>
    <w:pPr>
      <w:ind w:left="720"/>
      <w:contextualSpacing/>
    </w:pPr>
  </w:style>
  <w:style w:type="paragraph" w:styleId="aff8">
    <w:name w:val="Normal (Web)"/>
    <w:basedOn w:val="a"/>
    <w:uiPriority w:val="99"/>
    <w:unhideWhenUsed/>
    <w:rsid w:val="00C82C5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aff9">
    <w:name w:val="Table Grid"/>
    <w:basedOn w:val="a1"/>
    <w:uiPriority w:val="39"/>
    <w:rsid w:val="00B9722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footnote reference"/>
    <w:basedOn w:val="a0"/>
    <w:uiPriority w:val="99"/>
    <w:semiHidden/>
    <w:unhideWhenUsed/>
    <w:rsid w:val="00024D2E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BE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1.png@01DB6B70.B78F69A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42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37784DEEAF450D8ACF758702079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2E5B-A81B-45DC-A811-27ECC3A7CA3E}"/>
      </w:docPartPr>
      <w:docPartBody>
        <w:p w:rsidR="00D37123" w:rsidRDefault="00240300">
          <w:pPr>
            <w:pStyle w:val="A737784DEEAF450D8ACF758702079BA1"/>
          </w:pPr>
          <w:r w:rsidRPr="006F57FD">
            <w:t>To:</w:t>
          </w:r>
        </w:p>
      </w:docPartBody>
    </w:docPart>
    <w:docPart>
      <w:docPartPr>
        <w:name w:val="CAEF35EEF59D4A2CAB1DA490D3206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2A7A6-FE35-4DDE-9F7C-0906BA355BDC}"/>
      </w:docPartPr>
      <w:docPartBody>
        <w:p w:rsidR="00D37123" w:rsidRDefault="00240300">
          <w:pPr>
            <w:pStyle w:val="CAEF35EEF59D4A2CAB1DA490D3206609"/>
          </w:pPr>
          <w:r w:rsidRPr="006F57FD">
            <w:t>From:</w:t>
          </w:r>
        </w:p>
      </w:docPartBody>
    </w:docPart>
    <w:docPart>
      <w:docPartPr>
        <w:name w:val="FEB150544A124CE59803FCA9E289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CD50B-978E-4EA1-9963-D64A8CCE3C2B}"/>
      </w:docPartPr>
      <w:docPartBody>
        <w:p w:rsidR="00D37123" w:rsidRDefault="00240300">
          <w:pPr>
            <w:pStyle w:val="FEB150544A124CE59803FCA9E289A783"/>
          </w:pPr>
          <w:r w:rsidRPr="006F57FD">
            <w:t>cc:</w:t>
          </w:r>
        </w:p>
      </w:docPartBody>
    </w:docPart>
    <w:docPart>
      <w:docPartPr>
        <w:name w:val="6CEBA34CFDAB409287E78BAA617DD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15AA5-FFB3-4FE6-9B80-12C9B2C36BAE}"/>
      </w:docPartPr>
      <w:docPartBody>
        <w:p w:rsidR="00D37123" w:rsidRDefault="00240300">
          <w:pPr>
            <w:pStyle w:val="6CEBA34CFDAB409287E78BAA617DD30E"/>
          </w:pPr>
          <w:r w:rsidRPr="006F57FD">
            <w:t>Date:</w:t>
          </w:r>
        </w:p>
      </w:docPartBody>
    </w:docPart>
    <w:docPart>
      <w:docPartPr>
        <w:name w:val="ED8EB182BFD7454DA79DB3C5D7D0E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B2649-C8D1-4EFD-BB60-0AD45E54D396}"/>
      </w:docPartPr>
      <w:docPartBody>
        <w:p w:rsidR="00D37123" w:rsidRDefault="00240300">
          <w:pPr>
            <w:pStyle w:val="ED8EB182BFD7454DA79DB3C5D7D0EFEB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0"/>
    <w:rsid w:val="00053C97"/>
    <w:rsid w:val="001F0F04"/>
    <w:rsid w:val="00240300"/>
    <w:rsid w:val="00342CC2"/>
    <w:rsid w:val="003446A6"/>
    <w:rsid w:val="004028D5"/>
    <w:rsid w:val="004F1684"/>
    <w:rsid w:val="004F3DF4"/>
    <w:rsid w:val="005038C3"/>
    <w:rsid w:val="0062375C"/>
    <w:rsid w:val="006D335D"/>
    <w:rsid w:val="007D3530"/>
    <w:rsid w:val="007E57FB"/>
    <w:rsid w:val="00814259"/>
    <w:rsid w:val="008748A9"/>
    <w:rsid w:val="00A01E76"/>
    <w:rsid w:val="00A07D68"/>
    <w:rsid w:val="00A247EA"/>
    <w:rsid w:val="00B40D73"/>
    <w:rsid w:val="00D24C42"/>
    <w:rsid w:val="00D37123"/>
    <w:rsid w:val="00F27AB0"/>
    <w:rsid w:val="00F56DB4"/>
    <w:rsid w:val="00FB4FE9"/>
    <w:rsid w:val="00F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37784DEEAF450D8ACF758702079BA1">
    <w:name w:val="A737784DEEAF450D8ACF758702079BA1"/>
  </w:style>
  <w:style w:type="paragraph" w:customStyle="1" w:styleId="CAEF35EEF59D4A2CAB1DA490D3206609">
    <w:name w:val="CAEF35EEF59D4A2CAB1DA490D3206609"/>
  </w:style>
  <w:style w:type="paragraph" w:customStyle="1" w:styleId="FEB150544A124CE59803FCA9E289A783">
    <w:name w:val="FEB150544A124CE59803FCA9E289A783"/>
  </w:style>
  <w:style w:type="paragraph" w:customStyle="1" w:styleId="6CEBA34CFDAB409287E78BAA617DD30E">
    <w:name w:val="6CEBA34CFDAB409287E78BAA617DD30E"/>
  </w:style>
  <w:style w:type="paragraph" w:customStyle="1" w:styleId="ED8EB182BFD7454DA79DB3C5D7D0EFEB">
    <w:name w:val="ED8EB182BFD7454DA79DB3C5D7D0E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215 439 16383 0 0,'0'0'0'0'0,"0"6"0"0"0,-3-2 0 0 0,-1 1 0 0 0,-1 5 0 0 0,0 1 0 0 0,0 0 0 0 0,0-3 0 0 0,0 1 0 0 0,0-3 0 0 0,2 3 0 0 0,-2 0 0 0 0,0-1 0 0 0,-1 2 0 0 0,1-1 0 0 0,0-1 0 0 0,0 2 0 0 0,0 0 0 0 0,1 1 0 0 0,-2 0 0 0 0,0 2 0 0 0,0 0 0 0 0,0-2 0 0 0,1 4 0 0 0,0-2 0 0 0,0-1 0 0 0,1 3 0 0 0,-2-4 0 0 0,0 4 0 0 0,0-1 0 0 0,1 1 0 0 0,-1 2 0 0 0,1-1 0 0 0,1-2 0 0 0,-1 0 0 0 0,2-1 0 0 0,-2 3 0 0 0,0 2 0 0 0,-1 2 0 0 0,2-1 0 0 0,-1 2 0 0 0,1-3 0 0 0,1-1 0 0 0,0-2 0 0 0,2-1 0 0 0,-2 3 0 0 0,1 3 0 0 0,0-3 0 0 0,1 0 0 0 0,0 1 0 0 0,0 0 0 0 0,1 2 0 0 0,0-1 0 0 0,0 2 0 0 0,0-3 0 0 0,0 2 0 0 0,0-2 0 0 0,0-2 0 0 0,0 1 0 0 0,0 0 0 0 0,0 0 0 0 0,0 0 0 0 0,0 0 0 0 0,0-1 0 0 0,0 1 0 0 0,0-1 0 0 0,2 1 0 0 0,0 0 0 0 0,3 0 0 0 0,0-3 0 0 0,1-2 0 0 0,0-2 0 0 0,0 1 0 0 0,0 1 0 0 0,3-1 0 0 0,-2 0 0 0 0,1 1 0 0 0,1 2 0 0 0,-1-2 0 0 0,1 0 0 0 0,0-3 0 0 0,0 2 0 0 0,-1-3 0 0 0,0 3 0 0 0,2-4 0 0 0,2 2 0 0 0,-2-2 0 0 0,0-1 0 0 0,1 3 0 0 0,-1-3 0 0 0,1 0 0 0 0,-1-1 0 0 0,0-3 0 0 0,3 3 0 0 0,0-2 0 0 0,2 1 0 0 0,0-1 0 0 0,1-1 0 0 0,2-1 0 0 0,-1 2 0 0 0,1-3 0 0 0,-1 0 0 0 0,-3 0 0 0 0,2 0 0 0 0,3 0 0 0 0,2 0 0 0 0,-2 0 0 0 0,1 0 0 0 0,-1 0 0 0 0,1 0 0 0 0,-2 0 0 0 0,-1 0 0 0 0,0-4 0 0 0,0-1 0 0 0,1 1 0 0 0,0 0 0 0 0,2-2 0 0 0,-1 0 0 0 0,-2 1 0 0 0,1-4 0 0 0,-1 1 0 0 0,0 2 0 0 0,-1-3 0 0 0,1 1 0 0 0,-4 2 0 0 0,0-1 0 0 0,2 3 0 0 0,1-5 0 0 0,0-3 0 0 0,2 1 0 0 0,1 1 0 0 0,-1-3 0 0 0,-1-1 0 0 0,-2 1 0 0 0,-1 1 0 0 0,1-1 0 0 0,-1 0 0 0 0,-2 2 0 0 0,-1 0 0 0 0,-2 2 0 0 0,0-2 0 0 0,-1-1 0 0 0,3-3 0 0 0,-2-1 0 0 0,1 2 0 0 0,0-3 0 0 0,0 2 0 0 0,-2 2 0 0 0,0-2 0 0 0,0 3 0 0 0,0-5 0 0 0,0 3 0 0 0,-2 0 0 0 0,-1-1 0 0 0,0 1 0 0 0,-1-1 0 0 0,-1 0 0 0 0,0 0 0 0 0,2-2 0 0 0,1 1 0 0 0,-2 1 0 0 0,1 0 0 0 0,-1 1 0 0 0,-1 1 0 0 0,-1 0 0 0 0,-1 0 0 0 0,1 3 0 0 0,1-1 0 0 0,-1 0 0 0 0,-1 2 0 0 0,0-2 0 0 0,-1-2 0 0 0,0 0 0 0 0,0 3 0 0 0,0-3 0 0 0,0-2 0 0 0,0 3 0 0 0,0-1 0 0 0,0-1 0 0 0,0 1 0 0 0,0 0 0 0 0,0 0 0 0 0,0 0 0 0 0,-3 2 0 0 0,-1 0 0 0 0,0 1 0 0 0,0 2 0 0 0,0 1 0 0 0,-1 1 0 0 0,1-2 0 0 0,0 2 0 0 0,-4 0 0 0 0,1-1 0 0 0,0 3 0 0 0,-1-1 0 0 0,1 4 0 0 0,-3-1 0 0 0,-1 2 0 0 0,1 0 0 0 0,0 0 0 0 0,-1 2 0 0 0,-1 0 0 0 0,3 2 0 0 0,1 1 0 0 0,0 1 0 0 0,-1 0 0 0 0,-1 4 0 0 0,0 0 0 0 0,2-1 0 0 0,1 2 0 0 0,-2-2 0 0 0,1 3 0 0 0,0 1 0 0 0,1-3 0 0 0,1 1 0 0 0,-1-1 0 0 0,3 1 0 0 0,-3 1 0 0 0,1-1 0 0 0,0 0 0 0 0,0-3 0 0 0,1 3 0 0 0,-1 1 0 0 0,1 3 0 0 0,-2 0 0 0 0,0 2 0 0 0,0-3 0 0 0,2 0 0 0 0,1 0 0 0 0,-1-2 0 0 0,2 2 0 0 0,-1-2 0 0 0,0 1 0 0 0,1 1 0 0 0,-1-2 0 0 0,-1 0 0 0 0,1 2 0 0 0,0-1 0 0 0,1 0 0 0 0,0-1 0 0 0,1 2 0 0 0,0-1 0 0 0,1 1 0 0 0,0-2 0 0 0,1 1 0 0 0,0-1 0 0 0,0 3 0 0 0,1-4 0 0 0,-1 3 0 0 0,0 0 0 0 0,0-2 0 0 0,0 0 0 0 0,1 2 0 0 0,1-1 0 0 0,2-2 0 0 0,-1-1 0 0 0,1-2 0 0 0,0-2 0 0 0,1 0 0 0 0,-1 2 0 0 0,3-1 0 0 0,0-2 0 0 0,2-2 0 0 0,-1 2 0 0 0,3-1 0 0 0,0-2 0 0 0,0 1 0 0 0,-1-2 0 0 0,1-1 0 0 0,1 0 0 0 0,-1 0 0 0 0,-1 0 0 0 0,1-1 0 0 0,0-3 0 0 0,0 1 0 0 0,-1-1 0 0 0,1-1 0 0 0,0 1 0 0 0,0 0 0 0 0,-1-1 0 0 0,1 1 0 0 0,0-3 0 0 0,0-1 0 0 0,-1 1 0 0 0,1 0 0 0 0,1 0 0 0 0,1-1 0 0 0,0-2 0 0 0,2-2 0 0 0,-1 0 0 0 0,0 0 0 0 0,0 3 0 0 0,-2-2 0 0 0,1-1 0 0 0,1-1 0 0 0,-1 3 0 0 0,-1-3 0 0 0,0 1 0 0 0,-1 1 0 0 0,0 1 0 0 0,0 0 0 0 0,-1-2 0 0 0,1 1 0 0 0,-1 0 0 0 0,-2-1 0 0 0,0 0 0 0 0,0-2 0 0 0,2 1 0 0 0,2-3 0 0 0,1 2 0 0 0,-2 1 0 0 0,0 0 0 0 0,-2 3 0 0 0,0-3 0 0 0,-2 1 0 0 0,1 1 0 0 0,-1 1 0 0 0,0 2 0 0 0,0-3 0 0 0,-1-2 0 0 0,0 0 0 0 0,1 3 0 0 0,2-5 0 0 0,-1-1 0 0 0,0 0 0 0 0,-1 0 0 0 0,-1 1 0 0 0,-1 1 0 0 0,0 0 0 0 0,3 1 0 0 0,-2 0 0 0 0,-1-1 0 0 0,0 2 0 0 0,-1-1 0 0 0,-2-1 0 0 0,2 1 0 0 0,-1 2 0 0 0,-1-4 0 0 0,0 2 0 0 0,-2 1 0 0 0,1 1 0 0 0,-1-4 0 0 0,0 2 0 0 0,0 1 0 0 0,0 0 0 0 0,0-2 0 0 0,0 0 0 0 0,-1 1 0 0 0,0 1 0 0 0,-4 3 0 0 0,-2 1 0 0 0,-1 3 0 0 0,-2 3 0 0 0,-1 2 0 0 0,1 0 0 0 0</inkml:trace>
  <inkml:trace contextRef="#ctx0" brushRef="#br0" timeOffset="36.47">1459 1259 16383 0 0,'0'3'0'0'0,"0"2"0"0"0,2-2 0 0 0,2 2 0 0 0,4-4 0 0 0,0 2 0 0 0,2-1 0 0 0,1-2 0 0 0,0 0 0 0 0,0 0 0 0 0,0-2 0 0 0,0-1 0 0 0,0 0 0 0 0,0-2 0 0 0,-2-1 0 0 0,-1 2 0 0 0,-2-2 0 0 0,0 1 0 0 0,2 2 0 0 0,-1-5 0 0 0,-1 2 0 0 0,0 0 0 0 0,-1 0 0 0 0,0-1 0 0 0,1 2 0 0 0,-1-1 0 0 0,0-4 0 0 0,0 3 0 0 0,0-3 0 0 0,-1 2 0 0 0,0-2 0 0 0,-1-2 0 0 0,0 1 0 0 0,0 1 0 0 0,-1 0 0 0 0,0 0 0 0 0,-1-2 0 0 0,0 0 0 0 0,-1 0 0 0 0,0 0 0 0 0,0-2 0 0 0,0 0 0 0 0,-1 0 0 0 0,0 2 0 0 0,-4 4 0 0 0,-2-1 0 0 0,-2 6 0 0 0,0 0 0 0 0,-2 3 0 0 0,-1 0 0 0 0,3 3 0 0 0,0-1 0 0 0,3 4 0 0 0,0 0 0 0 0,1 3 0 0 0,-1-1 0 0 0,0 1 0 0 0,0 3 0 0 0,-1 1 0 0 0,1-1 0 0 0,1 1 0 0 0,0 1 0 0 0,1 0 0 0 0,-1-3 0 0 0,0-1 0 0 0,1 0 0 0 0,-1 1 0 0 0,1 1 0 0 0,1-1 0 0 0,1 1 0 0 0,-1-2 0 0 0,1 1 0 0 0,0 0 0 0 0,1 0 0 0 0,0-1 0 0 0,0 3 0 0 0,1-1 0 0 0,-1 2 0 0 0,-1-2 0 0 0,0 2 0 0 0,1 0 0 0 0,0-2 0 0 0,0 0 0 0 0,1 2 0 0 0,0-1 0 0 0,0 0 0 0 0,0 0 0 0 0,1 0 0 0 0,1 0 0 0 0,3-2 0 0 0,1-1 0 0 0,0-1 0 0 0,-1-3 0 0 0,1 0 0 0 0,-1 1 0 0 0,0 0 0 0 0,3-2 0 0 0,-2 1 0 0 0,2-1 0 0 0,-1-1 0 0 0,1-2 0 0 0,2-1 0 0 0,0-1 0 0 0,1 2 0 0 0,-1-4 0 0 0,1 2 0 0 0,0 0 0 0 0,-2-2 0 0 0,0-2 0 0 0,-1 3 0 0 0,-2-3 0 0 0,1 1 0 0 0,0-2 0 0 0,-1 1 0 0 0,0-2 0 0 0,-1 1 0 0 0,0-2 0 0 0,-1 0 0 0 0,0-2 0 0 0,2 1 0 0 0,0-2 0 0 0,0 3 0 0 0,0-3 0 0 0,-2-1 0 0 0,0 2 0 0 0,-1 1 0 0 0,0-2 0 0 0,0 4 0 0 0,0-2 0 0 0,-1-3 0 0 0,0 0 0 0 0,2 2 0 0 0,0 2 0 0 0,0-4 0 0 0,1 0 0 0 0,-1 2 0 0 0,-1 1 0 0 0,-1-2 0 0 0,0 3 0 0 0,1-3 0 0 0,-1-1 0 0 0,1 1 0 0 0,0 0 0 0 0,-1-4 0 0 0,2 1 0 0 0,1 1 0 0 0,0-2 0 0 0,0 1 0 0 0,-1-1 0 0 0,-1 1 0 0 0,0 1 0 0 0,0-2 0 0 0,0 1 0 0 0,0 1 0 0 0,0 6 0 0 0,-1 6 0 0 0,3 1 0 0 0,0 4 0 0 0,-1 1 0 0 0,-1 5 0 0 0,-1 1 0 0 0,-1 2 0 0 0,0-2 0 0 0,-1 2 0 0 0,0 1 0 0 0,0-2 0 0 0,0-1 0 0 0,-1 2 0 0 0,1-1 0 0 0,0 1 0 0 0,0-2 0 0 0,0 1 0 0 0,0-1 0 0 0,0 3 0 0 0,0-4 0 0 0,0 3 0 0 0,0-5 0 0 0,1-3 0 0 0,1-3 0 0 0,0-6 0 0 0,1-1 0 0 0,0-4 0 0 0,1-1 0 0 0,0 1 0 0 0,-1-3 0 0 0,2 5 0 0 0,0-3 0 0 0,1 3 0 0 0,0-2 0 0 0,-1-1 0 0 0,-1-1 0 0 0,1 1 0 0 0,0 0 0 0 0,1 3 0 0 0,1-2 0 0 0,1-2 0 0 0,1 1 0 0 0,-1 1 0 0 0,0 2 0 0 0,1-2 0 0 0,0 2 0 0 0,1 3 0 0 0,-3 3 0 0 0,-1 3 0 0 0,-3 6 0 0 0,-1 2 0 0 0,-1 0 0 0 0,-1 3 0 0 0,0 0 0 0 0,-1-1 0 0 0,1 1 0 0 0,0 0 0 0 0,0-2 0 0 0,0 3 0 0 0,-1-4 0 0 0,1 3 0 0 0,0 0 0 0 0,0-2 0 0 0,0 0 0 0 0,0 2 0 0 0,3-2 0 0 0,3-4 0 0 0,-1 0 0 0 0,0-2 0 0 0</inkml:trace>
  <inkml:trace contextRef="#ctx0" brushRef="#br0" timeOffset="36.47">2043 1437 16383 0 0,'0'1'0'0'0,"1"2"0"0"0,3-1 0 0 0,1-1 0 0 0,3 1 0 0 0,2-1 0 0 0,0-1 0 0 0,0 1 0 0 0,-1-6 0 0 0,0 2 0 0 0,-1-5 0 0 0,-1 2 0 0 0,0 0 0 0 0,1 0 0 0 0,-2 0 0 0 0,2 1 0 0 0,-1-4 0 0 0,0 2 0 0 0,0 0 0 0 0,0-2 0 0 0,3 2 0 0 0,0 0 0 0 0,0-3 0 0 0,-1-1 0 0 0,-1 3 0 0 0,0-1 0 0 0,2-2 0 0 0,0 1 0 0 0,-1-3 0 0 0,1 1 0 0 0,2 3 0 0 0,-2-2 0 0 0,0 0 0 0 0,2-1 0 0 0,-1 0 0 0 0,0-3 0 0 0,-1 1 0 0 0,1-2 0 0 0,0 3 0 0 0,0-2 0 0 0,-1 0 0 0 0,1 2 0 0 0,0 1 0 0 0,0-3 0 0 0,-3 2 0 0 0,0 2 0 0 0,2-6 0 0 0,1 2 0 0 0,0-4 0 0 0,2 1 0 0 0,0-6 0 0 0,-1 3 0 0 0,-1 0 0 0 0,0 1 0 0 0,0 3 0 0 0,-1-2 0 0 0,0-1 0 0 0,-2 1 0 0 0,0 1 0 0 0,0 1 0 0 0,-2-2 0 0 0,1-1 0 0 0,1-1 0 0 0,-2 2 0 0 0,2 2 0 0 0,-1-4 0 0 0,0 1 0 0 0,-2-3 0 0 0,1 4 0 0 0,-2-1 0 0 0,1 1 0 0 0,-1-1 0 0 0,2-3 0 0 0,0 1 0 0 0,-1 4 0 0 0,0-3 0 0 0,-1 2 0 0 0,-1-2 0 0 0,0 4 0 0 0,1-2 0 0 0,-2 2 0 0 0,0-4 0 0 0,0 4 0 0 0,0 0 0 0 0,0 0 0 0 0,0 1 0 0 0,-1 0 0 0 0,2 0 0 0 0,1-1 0 0 0,0 3 0 0 0,-1 0 0 0 0,-1 0 0 0 0,-1 0 0 0 0,0 1 0 0 0,-1 2 0 0 0,0-3 0 0 0,0 0 0 0 0,-1 2 0 0 0,1-1 0 0 0,0 0 0 0 0,0 1 0 0 0,0-1 0 0 0,0 1 0 0 0,-1-2 0 0 0,-1 1 0 0 0,-2 1 0 0 0,1 2 0 0 0,-2 3 0 0 0,-2 2 0 0 0,-1 1 0 0 0,-1 3 0 0 0,-1 3 0 0 0,2 6 0 0 0,-1-1 0 0 0,1 2 0 0 0,1-2 0 0 0,1-1 0 0 0,2 5 0 0 0,0-1 0 0 0,0 2 0 0 0,0 0 0 0 0,1-1 0 0 0,-2 4 0 0 0,-1-2 0 0 0,1-1 0 0 0,0 3 0 0 0,1 4 0 0 0,-1-1 0 0 0,1 2 0 0 0,0-2 0 0 0,0 3 0 0 0,1-1 0 0 0,-2 2 0 0 0,0-1 0 0 0,-1-1 0 0 0,1 1 0 0 0,1 0 0 0 0,0 1 0 0 0,0-1 0 0 0,2-2 0 0 0,0 2 0 0 0,-1 0 0 0 0,1-2 0 0 0,0 1 0 0 0,-2 4 0 0 0,-1-1 0 0 0,1-1 0 0 0,1-5 0 0 0,-1 4 0 0 0,1 2 0 0 0,0 0 0 0 0,2-2 0 0 0,0-2 0 0 0,0 4 0 0 0,0-1 0 0 0,-1 0 0 0 0,0-3 0 0 0,1 1 0 0 0,0-1 0 0 0,1-3 0 0 0,-1 2 0 0 0,1 1 0 0 0,0-4 0 0 0,0 4 0 0 0,0-2 0 0 0,0-1 0 0 0,1-2 0 0 0,-1 2 0 0 0,0-4 0 0 0,0 3 0 0 0,0-4 0 0 0,0 3 0 0 0,0-2 0 0 0,0 3 0 0 0,0 1 0 0 0,0 1 0 0 0,0-2 0 0 0,2-3 0 0 0,2-1 0 0 0,0-2 0 0 0,1 4 0 0 0,-1-2 0 0 0,0-1 0 0 0,0 4 0 0 0,1-1 0 0 0,-1-2 0 0 0,2 1 0 0 0,0-2 0 0 0,0-3 0 0 0,0 2 0 0 0,0-2 0 0 0,-2-1 0 0 0,1 3 0 0 0,-1-3 0 0 0,2-1 0 0 0,0 1 0 0 0,1-3 0 0 0,0 6 0 0 0,0-3 0 0 0,-1 1 0 0 0,2 1 0 0 0,1-3 0 0 0,-2-1 0 0 0,1 0 0 0 0,-1 0 0 0 0,2-2 0 0 0,-1-4 0 0 0,-1-4 0 0 0,-3-3 0 0 0,-1 1 0 0 0</inkml:trace>
  <inkml:trace contextRef="#ctx0" brushRef="#br0" timeOffset="36.47">2858 770 16383 0 0,'0'-2'0'0'0,"0"-2"0"0"0,0 2 0 0 0</inkml:trace>
  <inkml:trace contextRef="#ctx0" brushRef="#br0" timeOffset="36.47">2798 1072 16383 0 0,'0'2'0'0'0,"0"2"0"0"0,0 5 0 0 0,0 2 0 0 0,0 0 0 0 0,0 1 0 0 0,0 1 0 0 0,0 2 0 0 0,0-2 0 0 0,3-2 0 0 0,0-1 0 0 0,1 1 0 0 0,-1 0 0 0 0,1-3 0 0 0,-1 3 0 0 0,0-2 0 0 0,0-3 0 0 0,0 0 0 0 0</inkml:trace>
  <inkml:trace contextRef="#ctx0" brushRef="#br0" timeOffset="36.47">3132 948 16383 0 0,'0'-3'0'0'0,"0"1"0"0"0,0-6 0 0 0,0-3 0 0 0,-3 1 0 0 0,-2 1 0 0 0,-2 4 0 0 0,0 3 0 0 0,0 3 0 0 0,1 2 0 0 0,-1 3 0 0 0,-1 2 0 0 0,0 3 0 0 0,0 1 0 0 0,1 1 0 0 0,1-5 0 0 0,-1 3 0 0 0,1 1 0 0 0,0-1 0 0 0,0-2 0 0 0,2 0 0 0 0,0-1 0 0 0,1 0 0 0 0,0 2 0 0 0,0-2 0 0 0,0 1 0 0 0,1 0 0 0 0,-2-1 0 0 0,-1-1 0 0 0,1 3 0 0 0,-1-1 0 0 0,1 0 0 0 0,1 0 0 0 0,-1-1 0 0 0,1 0 0 0 0,1 1 0 0 0,-1 2 0 0 0,0 0 0 0 0,1 1 0 0 0,0 1 0 0 0,-2-1 0 0 0,0-1 0 0 0,0-2 0 0 0,1 1 0 0 0,1 2 0 0 0,0-1 0 0 0,3 0 0 0 0,1 0 0 0 0,2-5 0 0 0,0 0 0 0 0,4-3 0 0 0,2 0 0 0 0,0-3 0 0 0,0-3 0 0 0,2-2 0 0 0,-2-4 0 0 0,-1 3 0 0 0,-2 0 0 0 0,-1 1 0 0 0,1-2 0 0 0,1 2 0 0 0,0-3 0 0 0,-1-1 0 0 0,1-1 0 0 0,0 0 0 0 0,2-4 0 0 0,-2 2 0 0 0,1 0 0 0 0,-2 2 0 0 0,-1 0 0 0 0,0-1 0 0 0,0-1 0 0 0,0 1 0 0 0,1 2 0 0 0,-1 1 0 0 0,0 2 0 0 0,-1-4 0 0 0,0 1 0 0 0,0-1 0 0 0,-1-2 0 0 0,2 2 0 0 0,0 0 0 0 0,-1-1 0 0 0,0 0 0 0 0,-1 4 0 0 0,-1-1 0 0 0,-1 0 0 0 0,-2 11 0 0 0,-2 2 0 0 0,0 3 0 0 0,1 2 0 0 0,-1 3 0 0 0,0-1 0 0 0,0 1 0 0 0,0-2 0 0 0,0-1 0 0 0,1 1 0 0 0,0 3 0 0 0,1-2 0 0 0,0 0 0 0 0,0 2 0 0 0,0-1 0 0 0,0 0 0 0 0,2-3 0 0 0,0 0 0 0 0,0 1 0 0 0,0-2 0 0 0,3-1 0 0 0,1-3 0 0 0,2-3 0 0 0,1 0 0 0 0</inkml:trace>
  <inkml:trace contextRef="#ctx0" brushRef="#br0" timeOffset="36.47">3355 988 16383 0 0,'0'6'0'0'0,"0"0"0"0"0,0 3 0 0 0,0-1 0 0 0,0 4 0 0 0,0 2 0 0 0,0 0 0 0 0,0-1 0 0 0,0 1 0 0 0,0 0 0 0 0,0-1 0 0 0,4-2 0 0 0,-1-1 0 0 0,1-1 0 0 0,-1 2 0 0 0,-1 2 0 0 0,-1-3 0 0 0,0-1 0 0 0,1-5 0 0 0,0-6 0 0 0,-1-4 0 0 0,1-2 0 0 0,-1-3 0 0 0,1 1 0 0 0,0-1 0 0 0,0-1 0 0 0,-1 0 0 0 0,2 1 0 0 0,-1-3 0 0 0,0 1 0 0 0,3 2 0 0 0,0 1 0 0 0,-1 2 0 0 0,1-1 0 0 0,-1 1 0 0 0,1-1 0 0 0,-1 6 0 0 0,-2 3 0 0 0,0 3 0 0 0,1 2 0 0 0,0 3 0 0 0,-1 1 0 0 0,-1 3 0 0 0,3 1 0 0 0,1 0 0 0 0,-2 0 0 0 0,2 0 0 0 0,-1-4 0 0 0,-1 1 0 0 0,0-1 0 0 0,0-1 0 0 0,1 2 0 0 0,0 1 0 0 0,2-3 0 0 0,1 1 0 0 0,2-3 0 0 0,-2 2 0 0 0,0 1 0 0 0,2-3 0 0 0,-1 0 0 0 0,0-2 0 0 0,-1-1 0 0 0,1 0 0 0 0,2-2 0 0 0,-1-2 0 0 0,-1-2 0 0 0,0 0 0 0 0,-1 1 0 0 0,-1-2 0 0 0,2 0 0 0 0,1 0 0 0 0,0 1 0 0 0,-1-2 0 0 0,-1 0 0 0 0,2 0 0 0 0,0 0 0 0 0,1-1 0 0 0,-2-1 0 0 0,-1 1 0 0 0,2 1 0 0 0,-1 0 0 0 0,-1 0 0 0 0,1 3 0 0 0,-1-2 0 0 0,-1 0 0 0 0,1-3 0 0 0,2 1 0 0 0,-1-1 0 0 0,-1-1 0 0 0,1 2 0 0 0,1 0 0 0 0,-1 0 0 0 0,1 1 0 0 0,-1-2 0 0 0,0 0 0 0 0,-2-1 0 0 0,2 1 0 0 0,0 0 0 0 0,0-1 0 0 0,-1 2 0 0 0,-1-2 0 0 0,-1 2 0 0 0,3-3 0 0 0,-1-2 0 0 0,0 5 0 0 0,-1-2 0 0 0,0-1 0 0 0,-2-1 0 0 0,0-3 0 0 0,-1 5 0 0 0,1-1 0 0 0,-2-2 0 0 0,0-1 0 0 0,-2 1 0 0 0,-1 1 0 0 0,-4 3 0 0 0,-2 2 0 0 0,-1 3 0 0 0,-2 0 0 0 0,-1 2 0 0 0,0 0 0 0 0,-1 2 0 0 0,3 1 0 0 0,1 2 0 0 0,-1 2 0 0 0,0 1 0 0 0,-1-1 0 0 0,2 0 0 0 0,1 3 0 0 0,1 1 0 0 0,-1 0 0 0 0,1-2 0 0 0,0-1 0 0 0,0 4 0 0 0,1-1 0 0 0,1-2 0 0 0,0 0 0 0 0,1-1 0 0 0,0 0 0 0 0,0 2 0 0 0,-1 1 0 0 0,-1 0 0 0 0,1 0 0 0 0,1 2 0 0 0,-1-2 0 0 0,1 0 0 0 0,1-1 0 0 0,0 1 0 0 0,1 1 0 0 0,1 0 0 0 0,-1 0 0 0 0,0 0 0 0 0,0 2 0 0 0,-2-1 0 0 0,2-2 0 0 0,0 4 0 0 0,1-2 0 0 0,-1-1 0 0 0,1 3 0 0 0,0-4 0 0 0,0 3 0 0 0,1 0 0 0 0,-1-2 0 0 0,0 0 0 0 0,0 2 0 0 0,2-1 0 0 0,3 0 0 0 0,-2 0 0 0 0,2 0 0 0 0,-1 0 0 0 0,0 1 0 0 0,1-2 0 0 0,-1 1 0 0 0,3 1 0 0 0,0-2 0 0 0,1 0 0 0 0,-1 1 0 0 0,-1 2 0 0 0,1-4 0 0 0,-2 1 0 0 0,2 1 0 0 0,0 2 0 0 0,0-3 0 0 0,0-1 0 0 0,0-2 0 0 0,-1 2 0 0 0,1 1 0 0 0,1 0 0 0 0,1 1 0 0 0,-1 0 0 0 0,-1-1 0 0 0,1 1 0 0 0,2-2 0 0 0,-1 2 0 0 0,1 1 0 0 0,-2-1 0 0 0,0-2 0 0 0,1-2 0 0 0,-1 2 0 0 0,-1 0 0 0 0,0 0 0 0 0,-1 1 0 0 0,1 1 0 0 0,1-1 0 0 0,1 2 0 0 0,-1-2 0 0 0,-2-1 0 0 0,0-3 0 0 0,-2 4 0 0 0,1-3 0 0 0,2 2 0 0 0,-1 1 0 0 0,1 1 0 0 0,-2 1 0 0 0,-1-1 0 0 0,0 1 0 0 0,-1-1 0 0 0,0 0 0 0 0,-2 1 0 0 0,3-4 0 0 0,0-1 0 0 0,0 2 0 0 0,-1 0 0 0 0,-1 0 0 0 0,-1 1 0 0 0,0 2 0 0 0,-1-2 0 0 0,0 0 0 0 0,0 1 0 0 0,-1 2 0 0 0,1-3 0 0 0,0 2 0 0 0,-1-2 0 0 0,-1 2 0 0 0,-2 0 0 0 0,1-3 0 0 0,-2-2 0 0 0,1 2 0 0 0,-2 0 0 0 0,0 0 0 0 0,-1-2 0 0 0,2-1 0 0 0,-1 0 0 0 0,0-4 0 0 0,1 3 0 0 0,-3-1 0 0 0,1 0 0 0 0,-2 0 0 0 0,0 1 0 0 0,-2-2 0 0 0,0 1 0 0 0,0-1 0 0 0,1-1 0 0 0,-2-2 0 0 0,0 3 0 0 0,1 1 0 0 0,1-2 0 0 0,0-2 0 0 0,-1 0 0 0 0,1 1 0 0 0,-1-2 0 0 0,1-1 0 0 0,-1 0 0 0 0,0 0 0 0 0,1-1 0 0 0,-1 1 0 0 0,0 0 0 0 0,0 0 0 0 0,1 0 0 0 0,-1 0 0 0 0,0 0 0 0 0,0 0 0 0 0,1 0 0 0 0,-1 0 0 0 0,0 0 0 0 0,0-3 0 0 0,1 1 0 0 0,-1 0 0 0 0,0-3 0 0 0,2 0 0 0 0,1-1 0 0 0,2-2 0 0 0,0 0 0 0 0,1-3 0 0 0,-1 2 0 0 0,1 1 0 0 0,0-3 0 0 0,2-1 0 0 0,1 1 0 0 0,0-1 0 0 0,2-2 0 0 0,0 1 0 0 0,0 1 0 0 0,0-2 0 0 0,1 1 0 0 0,-1 0 0 0 0,0-2 0 0 0,0-2 0 0 0,2 2 0 0 0,-1-2 0 0 0,3 5 0 0 0,-1-2 0 0 0,2 0 0 0 0,-1 1 0 0 0,2-3 0 0 0,0-1 0 0 0,0 2 0 0 0,2 1 0 0 0,-2-1 0 0 0,0 1 0 0 0,-1 0 0 0 0,2 2 0 0 0,0-1 0 0 0,2-2 0 0 0,-1-4 0 0 0,0 0 0 0 0,1 0 0 0 0,0 4 0 0 0,-1-2 0 0 0,0 4 0 0 0,-1-1 0 0 0,2 1 0 0 0,0 1 0 0 0,1-2 0 0 0,-1 0 0 0 0,2-2 0 0 0,0-1 0 0 0,0 2 0 0 0,-1 1 0 0 0,1-2 0 0 0,0 1 0 0 0,0-2 0 0 0,-1 3 0 0 0,1-3 0 0 0,1 3 0 0 0,-4 2 0 0 0,1-2 0 0 0,2-1 0 0 0,0 0 0 0 0,0 0 0 0 0,0 0 0 0 0,1 0 0 0 0,1 3 0 0 0,0-2 0 0 0,1 0 0 0 0,-1 1 0 0 0,-1-1 0 0 0,-1 1 0 0 0,1 1 0 0 0,-2 2 0 0 0,3-2 0 0 0,0-3 0 0 0,0 2 0 0 0,0 2 0 0 0,-2 0 0 0 0,1 0 0 0 0,-1-1 0 0 0,0 1 0 0 0,-1 1 0 0 0,2-1 0 0 0,1 0 0 0 0,0 2 0 0 0,0-5 0 0 0,-1 4 0 0 0,0-2 0 0 0,-1 4 0 0 0,-3-3 0 0 0,1 2 0 0 0,0 1 0 0 0,-2-1 0 0 0,0 0 0 0 0,0 1 0 0 0,2-1 0 0 0,0-1 0 0 0,1-1 0 0 0,-1 0 0 0 0,-1-3 0 0 0,1 4 0 0 0,-1-1 0 0 0,-1 2 0 0 0,-1 2 0 0 0,-1-2 0 0 0,0 0 0 0 0,0-1 0 0 0,-1-4 0 0 0,1 5 0 0 0,1 0 0 0 0,-1-2 0 0 0,0 3 0 0 0,-1-2 0 0 0,-1-1 0 0 0,-1 2 0 0 0,-1-1 0 0 0,0-3 0 0 0,-1 1 0 0 0,-2 1 0 0 0,0 3 0 0 0,-2 0 0 0 0,0 2 0 0 0,-1 0 0 0 0,-1 0 0 0 0,-2 0 0 0 0,1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0T20:56:24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147 114 16383 0 0,'1'0'0'0'0,"3"0"0"0"0,1 0 0 0 0,2 0 0 0 0,2 0 0 0 0,2 0 0 0 0,-1 0 0 0 0,1 0 0 0 0,0 0 0 0 0,0 0 0 0 0,1 0 0 0 0,-2 0 0 0 0,1 0 0 0 0,0 0 0 0 0,0 0 0 0 0,-1 0 0 0 0,1 0 0 0 0,0 0 0 0 0,0 0 0 0 0,-1 0 0 0 0,1 0 0 0 0,0 0 0 0 0,0 0 0 0 0,-1 0 0 0 0,1 0 0 0 0,0 0 0 0 0,0 4 0 0 0,-1 1 0 0 0,1-1 0 0 0,0 0 0 0 0,0-2 0 0 0,-1 3 0 0 0,1-2 0 0 0,0 0 0 0 0,0-3 0 0 0,-1 2 0 0 0,-2-1 0 0 0,0 2 0 0 0,1-1 0 0 0,0 2 0 0 0,0 1 0 0 0,-1 1 0 0 0,0 0 0 0 0,-1 1 0 0 0,0-1 0 0 0,-1 1 0 0 0,-2 1 0 0 0,0 3 0 0 0,0 1 0 0 0,-2-1 0 0 0,0 1 0 0 0,-2 1 0 0 0,0 1 0 0 0,1-1 0 0 0,-2 1 0 0 0,1-1 0 0 0,0 0 0 0 0,-3-2 0 0 0,-1-1 0 0 0,0-1 0 0 0,0-1 0 0 0,0 1 0 0 0,-1 2 0 0 0,-1-2 0 0 0,-1 2 0 0 0,-3 1 0 0 0,0 2 0 0 0,1-5 0 0 0,0 2 0 0 0,-1 2 0 0 0,-1 0 0 0 0,0-2 0 0 0,-2 1 0 0 0,1-1 0 0 0,1-4 0 0 0,0 4 0 0 0,0-1 0 0 0,0 1 0 0 0,0-2 0 0 0,1 0 0 0 0,-2 1 0 0 0,-1 1 0 0 0,-3 1 0 0 0,1-1 0 0 0,0-1 0 0 0,3 1 0 0 0,-1-3 0 0 0,1 1 0 0 0,1-1 0 0 0,-2 1 0 0 0,-1 3 0 0 0,2-1 0 0 0,2-3 0 0 0,1 1 0 0 0,-2-1 0 0 0,-2 3 0 0 0,-2 2 0 0 0,1-2 0 0 0,0 0 0 0 0,2-2 0 0 0,0-1 0 0 0,0-2 0 0 0,3 1 0 0 0,1 1 0 0 0,0 1 0 0 0,-1-1 0 0 0,-1 1 0 0 0,1-2 0 0 0,1 2 0 0 0,0-2 0 0 0,3 2 0 0 0,-2-2 0 0 0,0 0 0 0 0,1-2 0 0 0,1 1 0 0 0,-1 3 0 0 0,0 0 0 0 0,1 2 0 0 0,1 2 0 0 0,1 0 0 0 0,2 0 0 0 0,0 0 0 0 0,1-1 0 0 0,0 1 0 0 0,2-1 0 0 0,0-1 0 0 0,3-2 0 0 0,2-1 0 0 0,1 0 0 0 0,1-4 0 0 0,2 5 0 0 0,0-1 0 0 0,0-1 0 0 0,0-1 0 0 0,0-2 0 0 0,0 0 0 0 0,0 1 0 0 0,-1-3 0 0 0,2 2 0 0 0,-1-3 0 0 0,-1 2 0 0 0,0 0 0 0 0,1 0 0 0 0,1-2 0 0 0,-2 0 0 0 0,0 3 0 0 0,1 2 0 0 0,0-1 0 0 0,0-3 0 0 0,2 1 0 0 0,1-1 0 0 0,0-2 0 0 0,1 0 0 0 0,0 0 0 0 0,-2 3 0 0 0,1-2 0 0 0,1 1 0 0 0,-1 1 0 0 0,2-3 0 0 0,0 1 0 0 0,-1 0 0 0 0,1-1 0 0 0,0 0 0 0 0,-3 0 0 0 0,3 0 0 0 0,-1 0 0 0 0,-2-1 0 0 0,1 1 0 0 0,-2 0 0 0 0,1 0 0 0 0,1 0 0 0 0,1 0 0 0 0,-1 0 0 0 0,2 0 0 0 0,0 0 0 0 0,1 0 0 0 0,1 0 0 0 0,-2 0 0 0 0,0 0 0 0 0,-1 0 0 0 0,-2 0 0 0 0,1-1 0 0 0,0-2 0 0 0,-1 1 0 0 0,-2 1 0 0 0,1-2 0 0 0,-1 3 0 0 0,0-2 0 0 0,0-1 0 0 0,-1 1 0 0 0,1 1 0 0 0,-2-3 0 0 0,-1 2 0 0 0,0-2 0 0 0,1 3 0 0 0,1-3 0 0 0,0 2 0 0 0,-2-5 0 0 0,-1 0 0 0 0,2 0 0 0 0,1 0 0 0 0,-2-3 0 0 0,-1 1 0 0 0,-1 1 0 0 0,-2-3 0 0 0,-1-1 0 0 0,-2 1 0 0 0,0-1 0 0 0,-1-2 0 0 0,-1 2 0 0 0,1 0 0 0 0,0-2 0 0 0,-1 0 0 0 0,1 3 0 0 0</inkml:trace>
  <inkml:trace contextRef="#ctx0" brushRef="#br0" timeOffset="36.47">893 0 16383 0 0,'0'2'0'0'0,"2"3"0"0"0,0 4 0 0 0,0 2 0 0 0,-1 0 0 0 0,0 3 0 0 0,2 0 0 0 0,-1-2 0 0 0,0 1 0 0 0,-1 3 0 0 0,0 1 0 0 0,3-3 0 0 0,0 3 0 0 0,0-3 0 0 0,-1 1 0 0 0,-1-2 0 0 0,0 2 0 0 0,1 1 0 0 0,-1-1 0 0 0,-1 2 0 0 0,0 0 0 0 0,0 0 0 0 0,-1 1 0 0 0,1-1 0 0 0,1-2 0 0 0,0 2 0 0 0,-1 2 0 0 0,1 1 0 0 0,-2 0 0 0 0,2-1 0 0 0,0 2 0 0 0,0-2 0 0 0,-1 0 0 0 0,0-1 0 0 0,-1 1 0 0 0,1-2 0 0 0,-1 0 0 0 0,0 1 0 0 0,0-5 0 0 0,0 0 0 0 0,3 3 0 0 0,0 1 0 0 0,1 1 0 0 0,-1 2 0 0 0,-1-3 0 0 0,-1-3 0 0 0,0 1 0 0 0,-1-2 0 0 0,1 2 0 0 0,-2-4 0 0 0,1 2 0 0 0,0 1 0 0 0,0-2 0 0 0,0 0 0 0 0,0 2 0 0 0,0-1 0 0 0,0 0 0 0 0,0-1 0 0 0,0 2 0 0 0,0-1 0 0 0,0-1 0 0 0,0 2 0 0 0,0-2 0 0 0,0 3 0 0 0,0-2 0 0 0,0-7 0 0 0,0-6 0 0 0,1-2 0 0 0,1-7 0 0 0,0-2 0 0 0,-1-3 0 0 0,1 1 0 0 0,-2 0 0 0 0,2 2 0 0 0,0-1 0 0 0,0 1 0 0 0,-1 0 0 0 0,2 1 0 0 0,-1 2 0 0 0,1-2 0 0 0,-2-1 0 0 0,3-1 0 0 0,0 1 0 0 0,2-2 0 0 0,-1-1 0 0 0,0 1 0 0 0,0 1 0 0 0,0 3 0 0 0,-1-2 0 0 0,2-1 0 0 0,0 1 0 0 0,1 2 0 0 0,-2 1 0 0 0,0 2 0 0 0,2 1 0 0 0,-2-1 0 0 0,2 0 0 0 0,1 1 0 0 0,1 1 0 0 0,-2 3 0 0 0,0 2 0 0 0,-1 3 0 0 0,1 1 0 0 0,0 0 0 0 0,-1 1 0 0 0,0 0 0 0 0,-1 5 0 0 0,-1-1 0 0 0,1-2 0 0 0,-1 1 0 0 0,2-1 0 0 0,0 1 0 0 0,0-1 0 0 0,1 3 0 0 0,-1-1 0 0 0,1 0 0 0 0,-3-1 0 0 0,3 1 0 0 0,-1-1 0 0 0,0-1 0 0 0,1 1 0 0 0,1 3 0 0 0,1 0 0 0 0,1 0 0 0 0,1 0 0 0 0,-2 2 0 0 0,-2-2 0 0 0,-1-1 0 0 0,-2-2 0 0 0,2 0 0 0 0,-1-2 0 0 0,1-1 0 0 0,0-2 0 0 0,1-2 0 0 0,2 1 0 0 0,1-3 0 0 0,1 0 0 0 0,-1 0 0 0 0,1 0 0 0 0,0-3 0 0 0,0 3 0 0 0,-1 0 0 0 0,1-2 0 0 0,1-4 0 0 0,-2-3 0 0 0,-1 3 0 0 0,-1 0 0 0 0,-2-1 0 0 0,0 1 0 0 0,1 0 0 0 0,-1 0 0 0 0,-1-2 0 0 0,0 1 0 0 0,0 0 0 0 0,0 0 0 0 0,-1 0 0 0 0,1 1 0 0 0,1 0 0 0 0,-1-1 0 0 0,0-2 0 0 0,-1 0 0 0 0,-1 0 0 0 0,1 1 0 0 0,-1 0 0 0 0,-1-1 0 0 0,0-2 0 0 0,0 2 0 0 0,1 1 0 0 0,-2-3 0 0 0,1 1 0 0 0,-1-3 0 0 0,0 0 0 0 0,-1 2 0 0 0,0-3 0 0 0,0 2 0 0 0,-2 1 0 0 0,-3 2 0 0 0,-1 2 0 0 0,0 2 0 0 0,-2 1 0 0 0,0 2 0 0 0,-2 1 0 0 0,-1 1 0 0 0,3 3 0 0 0,-1 2 0 0 0,3 3 0 0 0,0-2 0 0 0,1 1 0 0 0,2 0 0 0 0,-2-1 0 0 0,0 3 0 0 0,0-1 0 0 0,0 1 0 0 0,1-1 0 0 0,0 1 0 0 0,1 3 0 0 0,-1 0 0 0 0,0 2 0 0 0,1-3 0 0 0,-2 3 0 0 0,0-2 0 0 0,1 2 0 0 0,1-1 0 0 0,1 1 0 0 0,0-1 0 0 0,2 0 0 0 0,0-1 0 0 0,0 2 0 0 0,0-1 0 0 0,0-1 0 0 0,0 2 0 0 0,1-2 0 0 0,0 1 0 0 0,1-3 0 0 0,2-1 0 0 0,1-3 0 0 0,-1-1 0 0 0,3-2 0 0 0,1 0 0 0 0,0-1 0 0 0,-1 2 0 0 0,1-2 0 0 0,1 1 0 0 0,1-2 0 0 0,0-1 0 0 0,0 0 0 0 0,1 0 0 0 0,0 0 0 0 0,0 0 0 0 0,-1 0 0 0 0,1 0 0 0 0,0 0 0 0 0,0 0 0 0 0,-1-1 0 0 0,1-2 0 0 0,-1-3 0 0 0,-1 0 0 0 0,-1-1 0 0 0,0-2 0 0 0,1 3 0 0 0,2-2 0 0 0,-1 1 0 0 0,-2-1 0 0 0,0-1 0 0 0,-2 1 0 0 0,1 2 0 0 0,-1 0 0 0 0,0 0 0 0 0,-1 0 0 0 0,1-3 0 0 0,-2-1 0 0 0,1 1 0 0 0,-1 0 0 0 0,2-1 0 0 0,0-1 0 0 0,0-1 0 0 0,0 0 0 0 0,-2 0 0 0 0,0 2 0 0 0,-1-1 0 0 0,0 0 0 0 0,-1 0 0 0 0,-1 2 0 0 0,-1-5 0 0 0,0 2 0 0 0,0-3 0 0 0,0 4 0 0 0,0-3 0 0 0,0 5 0 0 0,-1 4 0 0 0,1 5 0 0 0,0 8 0 0 0,0 2 0 0 0,0 0 0 0 0,0 3 0 0 0,0 2 0 0 0,0 0 0 0 0,0 0 0 0 0,0-3 0 0 0,0 1 0 0 0,0 1 0 0 0,0-1 0 0 0,0-1 0 0 0,0 2 0 0 0,0-1 0 0 0,0 0 0 0 0,0-7 0 0 0,0-4 0 0 0,0-6 0 0 0,0-3 0 0 0,0-4 0 0 0,0-3 0 0 0,0 0 0 0 0,0 0 0 0 0,0 0 0 0 0,0-1 0 0 0,0 2 0 0 0,0 1 0 0 0,2-2 0 0 0,-1 0 0 0 0,4 3 0 0 0,1 1 0 0 0,0 4 0 0 0,1-1 0 0 0,1 5 0 0 0,1 0 0 0 0,2 2 0 0 0,-2 4 0 0 0,-1 0 0 0 0,-1 2 0 0 0,-2 3 0 0 0,0-3 0 0 0,1 3 0 0 0,0-1 0 0 0,1 3 0 0 0,-2-2 0 0 0,0 2 0 0 0,0-2 0 0 0,-1 0 0 0 0,0 1 0 0 0,3-1 0 0 0,-2 2 0 0 0,2-1 0 0 0,-2-2 0 0 0,1-1 0 0 0,-1 1 0 0 0,-1 2 0 0 0,3-2 0 0 0,0 1 0 0 0,0-3 0 0 0,0 1 0 0 0,-1-2 0 0 0,0-1 0 0 0,-1 2 0 0 0,2 0 0 0 0,1 0 0 0 0,1-4 0 0 0,-1-2 0 0 0,-2 0 0 0 0,3-3 0 0 0,0-2 0 0 0,0-5 0 0 0,-2-1 0 0 0,-1 1 0 0 0,0 2 0 0 0,-1 1 0 0 0,1-2 0 0 0,1-2 0 0 0,0 0 0 0 0,0 0 0 0 0,-2 3 0 0 0,-1-2 0 0 0,0 3 0 0 0,0-2 0 0 0,-2-2 0 0 0,2 3 0 0 0,1-1 0 0 0,-1 1 0 0 0,-1-2 0 0 0,1-1 0 0 0,-1 2 0 0 0,-1-1 0 0 0,0 1 0 0 0,0 1 0 0 0,1-2 0 0 0,-1-1 0 0 0,-1 1 0 0 0,0-1 0 0 0,-1-2 0 0 0,1-1 0 0 0,-1 2 0 0 0,0 0 0 0 0,-1-3 0 0 0,1 2 0 0 0,-2 2 0 0 0,-4 3 0 0 0,-1 3 0 0 0,-1 1 0 0 0,0 5 0 0 0,0 2 0 0 0,-2 0 0 0 0,1 3 0 0 0,-1 3 0 0 0,0 2 0 0 0,0 2 0 0 0,2-2 0 0 0,1 0 0 0 0,0-1 0 0 0,2 1 0 0 0,1 0 0 0 0,0-1 0 0 0,-2-3 0 0 0,0 0 0 0 0,2 2 0 0 0,-1-3 0 0 0,1 0 0 0 0,0 6 0 0 0,1-5 0 0 0,0 3 0 0 0,1-1 0 0 0,-1-3 0 0 0,0 2 0 0 0,0 3 0 0 0,2 0 0 0 0,0-1 0 0 0,0 3 0 0 0,1-1 0 0 0,0 2 0 0 0,2-3 0 0 0,0-6 0 0 0,3-5 0 0 0,2-3 0 0 0,-1-1 0 0 0,1 0 0 0 0,1-1 0 0 0,-2 0 0 0 0,1 0 0 0 0,2 1 0 0 0,0 2 0 0 0,0 1 0 0 0,1 0 0 0 0,1 1 0 0 0,0 0 0 0 0,-2 3 0 0 0,-1 2 0 0 0,1 2 0 0 0,0-1 0 0 0,-1 2 0 0 0,-1-3 0 0 0,0 1 0 0 0,-2 3 0 0 0,3 1 0 0 0,-2 1 0 0 0,1 0 0 0 0,-1-2 0 0 0,0-2 0 0 0,-1 1 0 0 0,-1 2 0 0 0,-1-3 0 0 0,0 2 0 0 0,2 3 0 0 0,2 1 0 0 0,0 2 0 0 0,0-2 0 0 0,-2 2 0 0 0,1 0 0 0 0,-2-3 0 0 0,3 1 0 0 0,-1 2 0 0 0,0-1 0 0 0,0 1 0 0 0,-1 1 0 0 0,0 0 0 0 0,-1-2 0 0 0,1 0 0 0 0,0 0 0 0 0,2 0 0 0 0,-3-1 0 0 0,1 3 0 0 0,-1 0 0 0 0,1-1 0 0 0,-1-1 0 0 0,0 3 0 0 0,0 0 0 0 0,2 2 0 0 0,0-2 0 0 0,1 3 0 0 0,-2 1 0 0 0,-1-3 0 0 0,0-1 0 0 0,0-3 0 0 0,-2 2 0 0 0,2 1 0 0 0,-1 2 0 0 0,-1-1 0 0 0,2 0 0 0 0,1 0 0 0 0,-1-1 0 0 0,0 3 0 0 0,-2-2 0 0 0,0-1 0 0 0,1 4 0 0 0,-1 2 0 0 0,-1-1 0 0 0,0-3 0 0 0,-1 1 0 0 0,1-2 0 0 0,-1 0 0 0 0,-1-1 0 0 0,1-1 0 0 0,0 0 0 0 0,0 1 0 0 0,0-2 0 0 0,0-1 0 0 0,0 2 0 0 0,0 0 0 0 0,0 0 0 0 0,0-2 0 0 0,0 1 0 0 0,-1-1 0 0 0,-1-1 0 0 0,0 0 0 0 0,-1 0 0 0 0,0 1 0 0 0,-1-2 0 0 0,0 1 0 0 0,0 0 0 0 0,-1-4 0 0 0,3 1 0 0 0,-4-1 0 0 0,1-2 0 0 0,-1-1 0 0 0,1 1 0 0 0,0 3 0 0 0,0 0 0 0 0,0-2 0 0 0,1 1 0 0 0,-2-3 0 0 0,0 2 0 0 0,0 1 0 0 0,-1-3 0 0 0,-1 2 0 0 0,2-1 0 0 0,-2-3 0 0 0,-1 2 0 0 0,0 1 0 0 0,0-1 0 0 0,-1 1 0 0 0,-1 1 0 0 0,0-1 0 0 0,1-1 0 0 0,-2-2 0 0 0,1 3 0 0 0,0-6 0 0 0,1 4 0 0 0,-1-4 0 0 0,0 1 0 0 0,0 1 0 0 0,1-3 0 0 0,-1 2 0 0 0,0-4 0 0 0,2-4 0 0 0,2-3 0 0 0,3-2 0 0 0,2-1 0 0 0,1-1 0 0 0,1 0 0 0 0,0-1 0 0 0,0 2 0 0 0,1-2 0 0 0,-1 0 0 0 0,1 0 0 0 0,-1 2 0 0 0,1 2 0 0 0,1-1 0 0 0,0 1 0 0 0,1-1 0 0 0,0 0 0 0 0,1-2 0 0 0,0 0 0 0 0,0 1 0 0 0,0 0 0 0 0,2 0 0 0 0,0-4 0 0 0,1 4 0 0 0,-2-1 0 0 0,1-1 0 0 0,0 0 0 0 0,0-3 0 0 0,1 5 0 0 0,-1 0 0 0 0,1-1 0 0 0,-1 2 0 0 0,-1-1 0 0 0,2-2 0 0 0,1-2 0 0 0,0 2 0 0 0,-1-2 0 0 0,1 0 0 0 0,-1 1 0 0 0,-1 3 0 0 0,2-2 0 0 0,1 0 0 0 0,-1 3 0 0 0,0-3 0 0 0,-1 3 0 0 0,-1-4 0 0 0,2 2 0 0 0,0-3 0 0 0,1 0 0 0 0,-2 2 0 0 0,0-1 0 0 0,2 0 0 0 0,0 1 0 0 0,2-2 0 0 0,-1 0 0 0 0,1 0 0 0 0,-1 1 0 0 0,-1 1 0 0 0,-1 0 0 0 0,0-2 0 0 0,1 1 0 0 0,0-2 0 0 0,0 2 0 0 0,-2 0 0 0 0,1 4 0 0 0,1 1 0 0 0,0-1 0 0 0,-2 0 0 0 0,1-1 0 0 0,-1 1 0 0 0,-1-1 0 0 0,-1 0 0 0 0,1 1 0 0 0,2 0 0 0 0,-1 2 0 0 0,-1-2 0 0 0,0-1 0 0 0,-1 0 0 0 0,3 0 0 0 0,-1-2 0 0 0,0 1 0 0 0,1 1 0 0 0,-2-2 0 0 0,-1 1 0 0 0,-1 1 0 0 0,0 2 0 0 0,2-1 0 0 0,-1 1 0 0 0,1-2 0 0 0,0 1 0 0 0,-1 0 0 0 0,0-3 0 0 0,0 5 0 0 0,-1-2 0 0 0,-1 2 0 0 0,2-2 0 0 0,0 2 0 0 0,-1 1 0 0 0,1-2 0 0 0,-1-4 0 0 0,-1 5 0 0 0,-1-3 0 0 0,-1-2 0 0 0,-1 1 0 0 0,1-1 0 0 0,-2 2 0 0 0,0 1 0 0 0,-1 2 0 0 0,-2-1 0 0 0,1 1 0 0 0,-2 3 0 0 0,0-1 0 0 0,-4 2 0 0 0,1-1 0 0 0,0 1 0 0 0,0 1 0 0 0,1-2 0 0 0,1 0 0 0 0,-2 1 0 0 0,0 1 0 0 0,1-1 0 0 0,-1 1 0 0 0,2-1 0 0 0,0 1 0 0 0,-2 2 0 0 0,0 0 0 0 0,1-2 0 0 0,1-5 0 0 0,0 5 0 0 0,0-3 0 0 0,0 1 0 0 0,-1 2 0 0 0,1-3 0 0 0,-1 1 0 0 0,0 4 0 0 0,1 0 0 0 0</inkml:trace>
</inkml:ink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BFCD-F9EB-4C41-BE73-72F6BE8CD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37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</dc:creator>
  <cp:keywords/>
  <dc:description/>
  <cp:lastModifiedBy>Yang, Tianrui</cp:lastModifiedBy>
  <cp:revision>7</cp:revision>
  <dcterms:created xsi:type="dcterms:W3CDTF">2025-01-20T23:34:00Z</dcterms:created>
  <dcterms:modified xsi:type="dcterms:W3CDTF">2025-01-21T00:50:00Z</dcterms:modified>
</cp:coreProperties>
</file>